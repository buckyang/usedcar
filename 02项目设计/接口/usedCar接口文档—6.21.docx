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04793" w14:textId="77777777" w:rsidR="004465EC" w:rsidRDefault="004465EC" w:rsidP="004465EC">
      <w:pPr>
        <w:widowControl/>
        <w:autoSpaceDE w:val="0"/>
        <w:autoSpaceDN w:val="0"/>
        <w:adjustRightInd w:val="0"/>
        <w:spacing w:after="24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278" w:type="dxa"/>
        <w:tblInd w:w="108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72"/>
        <w:gridCol w:w="2227"/>
        <w:gridCol w:w="2223"/>
        <w:gridCol w:w="2056"/>
      </w:tblGrid>
      <w:tr w:rsidR="004465EC" w:rsidRPr="00A67F92" w14:paraId="6C549EBF" w14:textId="77777777" w:rsidTr="004465EC">
        <w:trPr>
          <w:cantSplit/>
        </w:trPr>
        <w:tc>
          <w:tcPr>
            <w:tcW w:w="10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6B4DC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项目名称</w:t>
            </w:r>
          </w:p>
        </w:tc>
        <w:tc>
          <w:tcPr>
            <w:tcW w:w="1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52953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OSSP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20FB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项目版本</w:t>
            </w:r>
          </w:p>
        </w:tc>
        <w:tc>
          <w:tcPr>
            <w:tcW w:w="1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11021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V1.0</w:t>
            </w:r>
          </w:p>
        </w:tc>
      </w:tr>
      <w:tr w:rsidR="004465EC" w:rsidRPr="00A67F92" w14:paraId="131869E7" w14:textId="77777777" w:rsidTr="004465EC">
        <w:trPr>
          <w:cantSplit/>
        </w:trPr>
        <w:tc>
          <w:tcPr>
            <w:tcW w:w="10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B00A6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密级</w:t>
            </w:r>
          </w:p>
        </w:tc>
        <w:tc>
          <w:tcPr>
            <w:tcW w:w="13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48C24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机密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FE84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页数</w:t>
            </w:r>
          </w:p>
        </w:tc>
        <w:tc>
          <w:tcPr>
            <w:tcW w:w="1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C0F" w14:textId="77777777" w:rsidR="004465EC" w:rsidRPr="00A67F92" w:rsidRDefault="004465EC" w:rsidP="008B7CFD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共</w:t>
            </w:r>
            <w:r w:rsidR="008B7CFD">
              <w:rPr>
                <w:rFonts w:ascii="Times New Roman" w:hint="eastAsia"/>
              </w:rPr>
              <w:t>8</w:t>
            </w:r>
            <w:r w:rsidRPr="00A67F92">
              <w:rPr>
                <w:rFonts w:ascii="Times New Roman" w:hint="eastAsia"/>
              </w:rPr>
              <w:t>页</w:t>
            </w:r>
          </w:p>
        </w:tc>
      </w:tr>
    </w:tbl>
    <w:p w14:paraId="2AA37D37" w14:textId="77777777" w:rsidR="004465EC" w:rsidRPr="0053180D" w:rsidRDefault="000175BC" w:rsidP="004465EC">
      <w:pPr>
        <w:pStyle w:val="Topic"/>
        <w:rPr>
          <w:rFonts w:ascii="Times New Roman" w:hAnsi="Times New Roman"/>
        </w:rPr>
      </w:pPr>
      <w:r>
        <w:rPr>
          <w:rFonts w:ascii="Times New Roman"/>
        </w:rPr>
        <w:t>UserCar</w:t>
      </w:r>
      <w:r w:rsidR="00940412">
        <w:rPr>
          <w:rFonts w:ascii="Times New Roman" w:hint="eastAsia"/>
        </w:rPr>
        <w:t>接口文档</w:t>
      </w:r>
    </w:p>
    <w:p w14:paraId="5D076698" w14:textId="77777777" w:rsidR="004465EC" w:rsidRPr="00A67F92" w:rsidRDefault="004465EC" w:rsidP="004465EC">
      <w:pPr>
        <w:ind w:left="420" w:hanging="420"/>
        <w:rPr>
          <w:rFonts w:ascii="Times New Roman" w:hAnsi="Times New Roman"/>
        </w:rPr>
      </w:pPr>
    </w:p>
    <w:tbl>
      <w:tblPr>
        <w:tblW w:w="8256" w:type="dxa"/>
        <w:tblInd w:w="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714"/>
        <w:gridCol w:w="1037"/>
        <w:gridCol w:w="3937"/>
      </w:tblGrid>
      <w:tr w:rsidR="004465EC" w:rsidRPr="00A67F92" w14:paraId="06B728D0" w14:textId="77777777" w:rsidTr="004465EC">
        <w:tc>
          <w:tcPr>
            <w:tcW w:w="1568" w:type="dxa"/>
            <w:vAlign w:val="center"/>
          </w:tcPr>
          <w:p w14:paraId="7FF7B739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文档</w:t>
            </w:r>
            <w:r w:rsidRPr="00A67F92">
              <w:rPr>
                <w:rFonts w:ascii="Times New Roman" w:hint="eastAsia"/>
              </w:rPr>
              <w:t>编号</w:t>
            </w:r>
          </w:p>
        </w:tc>
        <w:tc>
          <w:tcPr>
            <w:tcW w:w="6688" w:type="dxa"/>
            <w:gridSpan w:val="3"/>
            <w:vAlign w:val="center"/>
          </w:tcPr>
          <w:p w14:paraId="5D3CF606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OSSP-</w:t>
            </w:r>
            <w:r>
              <w:rPr>
                <w:rFonts w:ascii="Times New Roman" w:hAnsi="Times New Roman"/>
              </w:rPr>
              <w:t>TEST</w:t>
            </w:r>
            <w:r w:rsidRPr="00A67F92">
              <w:rPr>
                <w:rFonts w:ascii="Times New Roman" w:hAnsi="Times New Roman" w:hint="eastAsia"/>
              </w:rPr>
              <w:t>-TRANSEND-</w:t>
            </w:r>
            <w:r>
              <w:rPr>
                <w:rFonts w:ascii="Times New Roman" w:hAnsi="Times New Roman" w:hint="eastAsia"/>
              </w:rPr>
              <w:t>TS-S0001</w:t>
            </w:r>
          </w:p>
        </w:tc>
      </w:tr>
      <w:tr w:rsidR="004465EC" w:rsidRPr="00A67F92" w14:paraId="6C5E1CF9" w14:textId="77777777" w:rsidTr="004465EC">
        <w:tc>
          <w:tcPr>
            <w:tcW w:w="1568" w:type="dxa"/>
            <w:vAlign w:val="center"/>
          </w:tcPr>
          <w:p w14:paraId="3BA564DE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文件状态</w:t>
            </w:r>
          </w:p>
        </w:tc>
        <w:tc>
          <w:tcPr>
            <w:tcW w:w="6688" w:type="dxa"/>
            <w:gridSpan w:val="3"/>
            <w:vAlign w:val="center"/>
          </w:tcPr>
          <w:p w14:paraId="531B600E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[</w:t>
            </w:r>
            <w:r w:rsidRPr="00A67F92">
              <w:rPr>
                <w:rFonts w:ascii="Times New Roman" w:hAnsi="Times New Roman" w:hint="eastAsia"/>
                <w:szCs w:val="21"/>
              </w:rPr>
              <w:t>√</w:t>
            </w:r>
            <w:r w:rsidRPr="00A67F92">
              <w:rPr>
                <w:rFonts w:ascii="Times New Roman" w:hAnsi="Times New Roman" w:hint="eastAsia"/>
              </w:rPr>
              <w:t>]</w:t>
            </w:r>
            <w:r w:rsidRPr="00A67F92">
              <w:rPr>
                <w:rFonts w:ascii="Times New Roman" w:hint="eastAsia"/>
              </w:rPr>
              <w:t>草稿</w:t>
            </w:r>
          </w:p>
          <w:p w14:paraId="5C40D6E5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A67F92">
              <w:rPr>
                <w:rFonts w:ascii="Times New Roman" w:hAnsi="Times New Roman" w:hint="eastAsia"/>
              </w:rPr>
              <w:t>]</w:t>
            </w:r>
            <w:r w:rsidRPr="00A67F92">
              <w:rPr>
                <w:rFonts w:ascii="Times New Roman" w:hint="eastAsia"/>
              </w:rPr>
              <w:t>正式发布</w:t>
            </w:r>
          </w:p>
          <w:p w14:paraId="3E80F8EA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67F92">
              <w:rPr>
                <w:rFonts w:ascii="Times New Roman" w:hAnsi="Times New Roman" w:hint="eastAsia"/>
              </w:rPr>
              <w:t xml:space="preserve"> ]</w:t>
            </w:r>
            <w:r w:rsidRPr="00A67F92">
              <w:rPr>
                <w:rFonts w:ascii="Times New Roman" w:hint="eastAsia"/>
              </w:rPr>
              <w:t>修改</w:t>
            </w:r>
          </w:p>
          <w:p w14:paraId="74DA0E28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 xml:space="preserve">[ 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A67F92">
              <w:rPr>
                <w:rFonts w:ascii="Times New Roman" w:hAnsi="Times New Roman" w:hint="eastAsia"/>
              </w:rPr>
              <w:t>]</w:t>
            </w:r>
            <w:r w:rsidRPr="00A67F92">
              <w:rPr>
                <w:rFonts w:ascii="Times New Roman" w:hint="eastAsia"/>
              </w:rPr>
              <w:t>作废</w:t>
            </w:r>
          </w:p>
        </w:tc>
      </w:tr>
      <w:tr w:rsidR="004465EC" w:rsidRPr="00A67F92" w14:paraId="343E436A" w14:textId="77777777" w:rsidTr="004465EC">
        <w:tc>
          <w:tcPr>
            <w:tcW w:w="1568" w:type="dxa"/>
            <w:vAlign w:val="center"/>
          </w:tcPr>
          <w:p w14:paraId="718A73D1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当前版本</w:t>
            </w:r>
          </w:p>
        </w:tc>
        <w:tc>
          <w:tcPr>
            <w:tcW w:w="6688" w:type="dxa"/>
            <w:gridSpan w:val="3"/>
            <w:vAlign w:val="center"/>
          </w:tcPr>
          <w:p w14:paraId="678A0066" w14:textId="77777777" w:rsidR="004465EC" w:rsidRPr="00C720BD" w:rsidRDefault="004465EC" w:rsidP="004465EC">
            <w:pPr>
              <w:ind w:left="480" w:hanging="480"/>
              <w:rPr>
                <w:rFonts w:ascii="Times New Roman" w:eastAsia="宋体" w:hAnsi="Times New Roman" w:cs="Times New Roman"/>
              </w:rPr>
            </w:pPr>
            <w:r w:rsidRPr="00C720BD">
              <w:rPr>
                <w:rFonts w:ascii="Times New Roman" w:eastAsia="宋体" w:hAnsi="Times New Roman" w:cs="Times New Roman" w:hint="eastAsia"/>
              </w:rPr>
              <w:t>V1.0</w:t>
            </w:r>
          </w:p>
        </w:tc>
      </w:tr>
      <w:tr w:rsidR="004465EC" w:rsidRPr="00A67F92" w14:paraId="7685DC7A" w14:textId="77777777" w:rsidTr="004465EC">
        <w:tc>
          <w:tcPr>
            <w:tcW w:w="1568" w:type="dxa"/>
            <w:vAlign w:val="center"/>
          </w:tcPr>
          <w:p w14:paraId="53AD04BC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拟制</w:t>
            </w:r>
          </w:p>
        </w:tc>
        <w:tc>
          <w:tcPr>
            <w:tcW w:w="1714" w:type="dxa"/>
            <w:vAlign w:val="center"/>
          </w:tcPr>
          <w:p w14:paraId="2F9B8839" w14:textId="77777777" w:rsidR="004465EC" w:rsidRPr="00A67F92" w:rsidRDefault="000A7E25" w:rsidP="000A7E25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Damascus" w:hAnsi="Damascus" w:hint="eastAsia"/>
              </w:rPr>
              <w:t>舒联勇</w:t>
            </w:r>
          </w:p>
        </w:tc>
        <w:tc>
          <w:tcPr>
            <w:tcW w:w="1037" w:type="dxa"/>
            <w:vAlign w:val="center"/>
          </w:tcPr>
          <w:p w14:paraId="7CC5CA12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日期</w:t>
            </w:r>
          </w:p>
        </w:tc>
        <w:tc>
          <w:tcPr>
            <w:tcW w:w="3937" w:type="dxa"/>
            <w:vAlign w:val="center"/>
          </w:tcPr>
          <w:p w14:paraId="4AE60CCC" w14:textId="77777777" w:rsidR="004465EC" w:rsidRPr="00A67F92" w:rsidRDefault="004465EC" w:rsidP="00DB63BE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20</w:t>
            </w:r>
            <w:r>
              <w:rPr>
                <w:rFonts w:ascii="Times New Roman" w:hAnsi="Times New Roman" w:hint="eastAsia"/>
              </w:rPr>
              <w:t>14</w:t>
            </w:r>
            <w:r w:rsidRPr="00A67F92">
              <w:rPr>
                <w:rFonts w:ascii="Times New Roman" w:hAnsi="Times New Roman" w:hint="eastAsia"/>
              </w:rPr>
              <w:t>-</w:t>
            </w:r>
            <w:r w:rsidR="000175BC">
              <w:rPr>
                <w:rFonts w:ascii="Times New Roman" w:hAnsi="Times New Roman" w:hint="eastAsia"/>
              </w:rPr>
              <w:t>6</w:t>
            </w:r>
            <w:r w:rsidRPr="00A67F92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2</w:t>
            </w:r>
            <w:r w:rsidR="000175BC">
              <w:rPr>
                <w:rFonts w:ascii="Times New Roman" w:hAnsi="Times New Roman" w:hint="eastAsia"/>
              </w:rPr>
              <w:t>1</w:t>
            </w:r>
          </w:p>
        </w:tc>
      </w:tr>
      <w:tr w:rsidR="004465EC" w:rsidRPr="00A67F92" w14:paraId="6DAA2155" w14:textId="77777777" w:rsidTr="004465EC">
        <w:tc>
          <w:tcPr>
            <w:tcW w:w="1568" w:type="dxa"/>
            <w:vAlign w:val="center"/>
          </w:tcPr>
          <w:p w14:paraId="08682385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审核</w:t>
            </w:r>
          </w:p>
        </w:tc>
        <w:tc>
          <w:tcPr>
            <w:tcW w:w="1714" w:type="dxa"/>
            <w:vAlign w:val="center"/>
          </w:tcPr>
          <w:p w14:paraId="1E2747B6" w14:textId="77777777" w:rsidR="004465EC" w:rsidRPr="00C720BD" w:rsidRDefault="004465EC" w:rsidP="004465EC">
            <w:pPr>
              <w:ind w:left="480" w:hanging="48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37" w:type="dxa"/>
            <w:vAlign w:val="center"/>
          </w:tcPr>
          <w:p w14:paraId="63F6D2E7" w14:textId="77777777" w:rsidR="004465EC" w:rsidRPr="00C720BD" w:rsidRDefault="004465EC" w:rsidP="004465EC">
            <w:pPr>
              <w:ind w:left="480" w:hanging="480"/>
              <w:rPr>
                <w:rFonts w:ascii="Times New Roman" w:eastAsia="宋体" w:hAnsi="Times New Roman" w:cs="Times New Roman"/>
              </w:rPr>
            </w:pPr>
            <w:r w:rsidRPr="00C720BD">
              <w:rPr>
                <w:rFonts w:ascii="Times New Roman" w:eastAsia="宋体" w:hAnsi="Times New Roman" w:cs="Times New Roman" w:hint="eastAsia"/>
              </w:rPr>
              <w:t>日期</w:t>
            </w:r>
          </w:p>
        </w:tc>
        <w:tc>
          <w:tcPr>
            <w:tcW w:w="3937" w:type="dxa"/>
            <w:vAlign w:val="center"/>
          </w:tcPr>
          <w:p w14:paraId="0F05D431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</w:p>
        </w:tc>
      </w:tr>
      <w:tr w:rsidR="004465EC" w:rsidRPr="00A67F92" w14:paraId="5BD78A64" w14:textId="77777777" w:rsidTr="004465EC">
        <w:tc>
          <w:tcPr>
            <w:tcW w:w="1568" w:type="dxa"/>
            <w:vAlign w:val="center"/>
          </w:tcPr>
          <w:p w14:paraId="32CDA94C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批准</w:t>
            </w:r>
          </w:p>
        </w:tc>
        <w:tc>
          <w:tcPr>
            <w:tcW w:w="1714" w:type="dxa"/>
            <w:vAlign w:val="center"/>
          </w:tcPr>
          <w:p w14:paraId="16E4A659" w14:textId="77777777" w:rsidR="004465EC" w:rsidRPr="00C720BD" w:rsidRDefault="004465EC" w:rsidP="004465EC">
            <w:pPr>
              <w:ind w:left="480" w:hanging="48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37" w:type="dxa"/>
            <w:vAlign w:val="center"/>
          </w:tcPr>
          <w:p w14:paraId="5CCE60B9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日期</w:t>
            </w:r>
          </w:p>
        </w:tc>
        <w:tc>
          <w:tcPr>
            <w:tcW w:w="3937" w:type="dxa"/>
            <w:vAlign w:val="center"/>
          </w:tcPr>
          <w:p w14:paraId="7461827A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</w:p>
        </w:tc>
      </w:tr>
      <w:tr w:rsidR="004465EC" w:rsidRPr="00A67F92" w14:paraId="361A5DA9" w14:textId="77777777" w:rsidTr="004465EC">
        <w:tc>
          <w:tcPr>
            <w:tcW w:w="1568" w:type="dxa"/>
            <w:vAlign w:val="center"/>
          </w:tcPr>
          <w:p w14:paraId="76E4F2C5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  <w:r w:rsidRPr="00C720BD">
              <w:rPr>
                <w:rFonts w:ascii="Times New Roman" w:hAnsi="Times New Roman" w:hint="eastAsia"/>
              </w:rPr>
              <w:t>发布日期</w:t>
            </w:r>
          </w:p>
        </w:tc>
        <w:tc>
          <w:tcPr>
            <w:tcW w:w="6688" w:type="dxa"/>
            <w:gridSpan w:val="3"/>
            <w:vAlign w:val="center"/>
          </w:tcPr>
          <w:p w14:paraId="4842649B" w14:textId="77777777" w:rsidR="004465EC" w:rsidRPr="00A67F92" w:rsidRDefault="004465EC" w:rsidP="004465EC">
            <w:pPr>
              <w:pStyle w:val="TableText"/>
              <w:ind w:left="420" w:hanging="420"/>
              <w:rPr>
                <w:rFonts w:ascii="Times New Roman" w:hAnsi="Times New Roman"/>
              </w:rPr>
            </w:pPr>
          </w:p>
        </w:tc>
      </w:tr>
    </w:tbl>
    <w:p w14:paraId="2C87DD95" w14:textId="77777777" w:rsidR="004465EC" w:rsidRPr="00A67F92" w:rsidRDefault="004465EC" w:rsidP="004465EC">
      <w:pPr>
        <w:ind w:left="420" w:hanging="420"/>
        <w:rPr>
          <w:rFonts w:ascii="Times New Roman" w:hAnsi="Times New Roman"/>
        </w:rPr>
      </w:pPr>
    </w:p>
    <w:p w14:paraId="734C7804" w14:textId="77777777" w:rsidR="004465EC" w:rsidRPr="00A67F92" w:rsidRDefault="004465EC" w:rsidP="004465EC">
      <w:pPr>
        <w:ind w:left="420" w:hanging="420"/>
        <w:rPr>
          <w:rFonts w:ascii="Times New Roman" w:hAnsi="Times New Roman"/>
        </w:rPr>
      </w:pPr>
    </w:p>
    <w:p w14:paraId="57A517F4" w14:textId="77777777" w:rsidR="004465EC" w:rsidRPr="00A67F92" w:rsidRDefault="004465EC" w:rsidP="004465EC">
      <w:pPr>
        <w:ind w:left="420" w:hanging="420"/>
        <w:rPr>
          <w:rFonts w:ascii="Times New Roman" w:hAnsi="Times New Roman"/>
        </w:rPr>
      </w:pPr>
    </w:p>
    <w:p w14:paraId="7394D80F" w14:textId="77777777" w:rsidR="004465EC" w:rsidRPr="00A67F92" w:rsidRDefault="004465EC" w:rsidP="004465EC">
      <w:pPr>
        <w:ind w:left="420" w:hanging="420"/>
        <w:rPr>
          <w:rFonts w:ascii="Times New Roman" w:hAnsi="Times New Roman"/>
        </w:rPr>
        <w:sectPr w:rsidR="004465EC" w:rsidRPr="00A67F92" w:rsidSect="004465EC">
          <w:headerReference w:type="default" r:id="rId8"/>
          <w:footerReference w:type="default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31B149" w14:textId="77777777" w:rsidR="004465EC" w:rsidRPr="00A67F92" w:rsidRDefault="004465EC" w:rsidP="004465EC">
      <w:pPr>
        <w:pStyle w:val="Topic"/>
        <w:rPr>
          <w:rFonts w:ascii="Times New Roman" w:hAnsi="Times New Roman"/>
        </w:rPr>
      </w:pPr>
      <w:bookmarkStart w:id="0" w:name="修订历史记录"/>
      <w:r w:rsidRPr="00A67F92">
        <w:rPr>
          <w:rFonts w:ascii="Times New Roman" w:hint="eastAsia"/>
        </w:rPr>
        <w:lastRenderedPageBreak/>
        <w:t>修订历史记录</w:t>
      </w:r>
    </w:p>
    <w:bookmarkEnd w:id="0"/>
    <w:p w14:paraId="7D6AFE7B" w14:textId="77777777" w:rsidR="004465EC" w:rsidRPr="00A67F92" w:rsidRDefault="004465EC" w:rsidP="004465EC">
      <w:pPr>
        <w:jc w:val="center"/>
        <w:rPr>
          <w:rFonts w:ascii="Times New Roman" w:hAnsi="Times New Roman"/>
        </w:rPr>
      </w:pPr>
      <w:r w:rsidRPr="00A67F92">
        <w:rPr>
          <w:rFonts w:ascii="Times New Roman" w:hAnsi="Times New Roman"/>
        </w:rPr>
        <w:t xml:space="preserve">A – </w:t>
      </w:r>
      <w:r w:rsidRPr="00A67F92">
        <w:rPr>
          <w:rFonts w:ascii="Times New Roman" w:hint="eastAsia"/>
        </w:rPr>
        <w:t>增加</w:t>
      </w:r>
      <w:r w:rsidRPr="00A67F92">
        <w:rPr>
          <w:rFonts w:ascii="Times New Roman" w:hAnsi="Times New Roman"/>
        </w:rPr>
        <w:t xml:space="preserve">  M – </w:t>
      </w:r>
      <w:r w:rsidRPr="00A67F92">
        <w:rPr>
          <w:rFonts w:ascii="Times New Roman" w:hint="eastAsia"/>
        </w:rPr>
        <w:t>修订</w:t>
      </w:r>
      <w:r w:rsidRPr="00A67F92">
        <w:rPr>
          <w:rFonts w:ascii="Times New Roman" w:hAnsi="Times New Roman"/>
        </w:rPr>
        <w:t xml:space="preserve">  D – </w:t>
      </w:r>
      <w:r w:rsidRPr="00A67F92">
        <w:rPr>
          <w:rFonts w:ascii="Times New Roman" w:hint="eastAsia"/>
        </w:rPr>
        <w:t>删除</w:t>
      </w:r>
    </w:p>
    <w:tbl>
      <w:tblPr>
        <w:tblW w:w="8220" w:type="dxa"/>
        <w:tblInd w:w="108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65"/>
        <w:gridCol w:w="1373"/>
        <w:gridCol w:w="1322"/>
        <w:gridCol w:w="991"/>
        <w:gridCol w:w="2721"/>
        <w:gridCol w:w="848"/>
      </w:tblGrid>
      <w:tr w:rsidR="004465EC" w:rsidRPr="00A67F92" w14:paraId="4AC87095" w14:textId="77777777" w:rsidTr="004465EC">
        <w:trPr>
          <w:cantSplit/>
          <w:trHeight w:val="631"/>
        </w:trPr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0CB1A109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版本号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157B7C90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日期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3D664CD2" w14:textId="77777777" w:rsidR="004465EC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变更类型</w:t>
            </w:r>
          </w:p>
          <w:p w14:paraId="189DEA16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（</w:t>
            </w:r>
            <w:r w:rsidRPr="00A67F92">
              <w:rPr>
                <w:rFonts w:ascii="Times New Roman" w:hAnsi="Times New Roman"/>
              </w:rPr>
              <w:t>A*M*D</w:t>
            </w:r>
            <w:r w:rsidRPr="00A67F92">
              <w:rPr>
                <w:rFonts w:ascii="Times New Roman" w:hint="eastAsia"/>
              </w:rPr>
              <w:t>）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7D2A00A4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修改人</w:t>
            </w:r>
          </w:p>
        </w:tc>
        <w:tc>
          <w:tcPr>
            <w:tcW w:w="1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4F678BB0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摘要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BCBC"/>
          </w:tcPr>
          <w:p w14:paraId="5266BF5F" w14:textId="77777777" w:rsidR="004465EC" w:rsidRPr="00A67F92" w:rsidRDefault="004465EC" w:rsidP="004465EC">
            <w:pPr>
              <w:pStyle w:val="TableHeading"/>
              <w:rPr>
                <w:rFonts w:ascii="Times New Roman" w:hAnsi="Times New Roman"/>
              </w:rPr>
            </w:pPr>
            <w:r w:rsidRPr="00A67F92">
              <w:rPr>
                <w:rFonts w:ascii="Times New Roman" w:hint="eastAsia"/>
              </w:rPr>
              <w:t>备注</w:t>
            </w:r>
          </w:p>
        </w:tc>
      </w:tr>
      <w:tr w:rsidR="004465EC" w:rsidRPr="00A67F92" w14:paraId="25F72FFE" w14:textId="77777777" w:rsidTr="004465EC">
        <w:trPr>
          <w:cantSplit/>
        </w:trPr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93F281" w14:textId="77777777" w:rsidR="004465EC" w:rsidRPr="00A67F92" w:rsidRDefault="004465EC" w:rsidP="004465EC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V1.0</w:t>
            </w:r>
          </w:p>
        </w:tc>
        <w:tc>
          <w:tcPr>
            <w:tcW w:w="8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AE154" w14:textId="47257AFD" w:rsidR="004465EC" w:rsidRPr="00A67F92" w:rsidRDefault="004465EC" w:rsidP="00DB63BE">
            <w:pPr>
              <w:pStyle w:val="TableText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20</w:t>
            </w:r>
            <w:r w:rsidR="00850905">
              <w:rPr>
                <w:rFonts w:ascii="Times New Roman" w:hAnsi="Times New Roman" w:hint="eastAsia"/>
              </w:rPr>
              <w:t>14-06-21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342A3" w14:textId="77777777" w:rsidR="004465EC" w:rsidRPr="00A67F92" w:rsidRDefault="004465EC" w:rsidP="004465EC">
            <w:pPr>
              <w:pStyle w:val="TableText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6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02914" w14:textId="77777777" w:rsidR="004465EC" w:rsidRPr="00A67F92" w:rsidRDefault="008845D1" w:rsidP="004465EC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Damascus" w:hint="eastAsia"/>
              </w:rPr>
              <w:t>舒联勇</w:t>
            </w:r>
          </w:p>
        </w:tc>
        <w:tc>
          <w:tcPr>
            <w:tcW w:w="1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4B125" w14:textId="77777777" w:rsidR="004465EC" w:rsidRPr="00A67F92" w:rsidRDefault="004465EC" w:rsidP="004465EC">
            <w:pPr>
              <w:pStyle w:val="TableText"/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建立</w:t>
            </w: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8C99DA" w14:textId="77777777" w:rsidR="004465EC" w:rsidRPr="00A67F92" w:rsidRDefault="004465EC" w:rsidP="004465EC">
            <w:pPr>
              <w:pStyle w:val="TableText"/>
              <w:rPr>
                <w:rFonts w:ascii="Times New Roman" w:hAnsi="Times New Roman"/>
              </w:rPr>
            </w:pPr>
            <w:r w:rsidRPr="00A67F92">
              <w:rPr>
                <w:rFonts w:ascii="Times New Roman" w:hAnsi="Times New Roman" w:hint="eastAsia"/>
              </w:rPr>
              <w:t>-</w:t>
            </w:r>
          </w:p>
        </w:tc>
      </w:tr>
    </w:tbl>
    <w:p w14:paraId="16F8D70D" w14:textId="77777777" w:rsidR="004465EC" w:rsidRPr="00A67F92" w:rsidRDefault="004465EC" w:rsidP="004465EC">
      <w:pPr>
        <w:rPr>
          <w:rFonts w:ascii="Times New Roman" w:hAnsi="Times New Roman"/>
        </w:rPr>
        <w:sectPr w:rsidR="004465EC" w:rsidRPr="00A67F92" w:rsidSect="004465EC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5ED4E7" w14:textId="77777777" w:rsidR="004465EC" w:rsidRPr="00A67F92" w:rsidRDefault="004465EC" w:rsidP="004465EC">
      <w:pPr>
        <w:pStyle w:val="Contents"/>
      </w:pPr>
      <w:r w:rsidRPr="00A67F92">
        <w:rPr>
          <w:rFonts w:hint="eastAsia"/>
        </w:rPr>
        <w:t>目</w:t>
      </w:r>
      <w:r w:rsidRPr="00A67F92">
        <w:rPr>
          <w:rFonts w:hint="eastAsia"/>
        </w:rPr>
        <w:t xml:space="preserve">  </w:t>
      </w:r>
      <w:r w:rsidRPr="00A67F92">
        <w:rPr>
          <w:rFonts w:hint="eastAsia"/>
        </w:rPr>
        <w:t>录</w:t>
      </w:r>
    </w:p>
    <w:p w14:paraId="33AAAEDF" w14:textId="77777777" w:rsidR="003E4250" w:rsidRDefault="004465EC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A67F92">
        <w:fldChar w:fldCharType="begin"/>
      </w:r>
      <w:r w:rsidRPr="00A67F92">
        <w:instrText xml:space="preserve"> TOC \o "1-3" \h \z \u </w:instrText>
      </w:r>
      <w:r w:rsidRPr="00A67F92">
        <w:fldChar w:fldCharType="separate"/>
      </w:r>
      <w:bookmarkStart w:id="1" w:name="_GoBack"/>
      <w:bookmarkEnd w:id="1"/>
      <w:r w:rsidR="003E4250" w:rsidRPr="002E246F">
        <w:rPr>
          <w:rFonts w:hint="eastAsia"/>
          <w:b w:val="0"/>
          <w:noProof/>
        </w:rPr>
        <w:t>一、</w:t>
      </w:r>
      <w:r w:rsidR="003E425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="003E4250">
        <w:rPr>
          <w:rFonts w:hint="eastAsia"/>
          <w:noProof/>
        </w:rPr>
        <w:t>综述</w:t>
      </w:r>
      <w:r w:rsidR="003E4250">
        <w:rPr>
          <w:noProof/>
        </w:rPr>
        <w:tab/>
      </w:r>
      <w:r w:rsidR="003E4250">
        <w:rPr>
          <w:noProof/>
        </w:rPr>
        <w:fldChar w:fldCharType="begin"/>
      </w:r>
      <w:r w:rsidR="003E4250">
        <w:rPr>
          <w:noProof/>
        </w:rPr>
        <w:instrText xml:space="preserve"> PAGEREF _Toc265063270 \h </w:instrText>
      </w:r>
      <w:r w:rsidR="003E4250">
        <w:rPr>
          <w:noProof/>
        </w:rPr>
      </w:r>
      <w:r w:rsidR="003E4250">
        <w:rPr>
          <w:noProof/>
        </w:rPr>
        <w:fldChar w:fldCharType="separate"/>
      </w:r>
      <w:r w:rsidR="003E4250">
        <w:rPr>
          <w:noProof/>
        </w:rPr>
        <w:t>3</w:t>
      </w:r>
      <w:r w:rsidR="003E4250">
        <w:rPr>
          <w:noProof/>
        </w:rPr>
        <w:fldChar w:fldCharType="end"/>
      </w:r>
    </w:p>
    <w:p w14:paraId="360381BF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基本要求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542F8" w14:textId="77777777" w:rsidR="003E4250" w:rsidRDefault="003E4250">
      <w:pPr>
        <w:pStyle w:val="21"/>
        <w:tabs>
          <w:tab w:val="left" w:pos="77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accessToken</w:t>
      </w:r>
      <w:r>
        <w:rPr>
          <w:rFonts w:hint="eastAsia"/>
          <w:noProof/>
        </w:rPr>
        <w:t>请求流程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3701FA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53C483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二、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登录注册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B69F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8D438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个人用户注册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B235C0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经销商注册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C4AC37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获取验证码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0F8CED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三、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我要买车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9E3CDB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获取车辆列表接口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9198D1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搜索接口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A05C1E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查询二手车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FAF511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收藏取消接口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9864EB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加入与删除购物车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6459BF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四、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我要卖车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D3CE13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汽车属性同步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959901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获取品牌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1B76A1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获取车系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A2F254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获取车型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375376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省市区接口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189B2A1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获取省份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969F63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获取城市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6D44B9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获取区县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F24A0B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0F63DC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发布二手车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76BCEC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更新二手车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3A86F2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五、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购物车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E57CA42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获取购物列表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8F6FF5E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六、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个人中心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AFBE99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我的资料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F2FBA64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查看用户信息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0E5AC2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更改用户个人信息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2BC8272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重置密码时的身份验证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E50B36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2E246F">
        <w:rPr>
          <w:rFonts w:hint="eastAsia"/>
          <w:b/>
          <w:noProof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1EBC826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D6A26C2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用户已绑定手机号码的身份验证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C5DA8DC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绑定新手机号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023C53C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身份认证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5242F3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DF27F0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买卖记录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10BFCDB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卖车记录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3F008CC" w14:textId="77777777" w:rsidR="003E4250" w:rsidRDefault="003E4250">
      <w:pPr>
        <w:pStyle w:val="31"/>
        <w:tabs>
          <w:tab w:val="left" w:pos="1249"/>
          <w:tab w:val="right" w:leader="dot" w:pos="8303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hint="eastAsia"/>
          <w:noProof/>
        </w:rPr>
        <w:t>买车记录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8E262A" w14:textId="77777777" w:rsidR="003E4250" w:rsidRDefault="003E4250">
      <w:pPr>
        <w:pStyle w:val="11"/>
        <w:tabs>
          <w:tab w:val="left" w:pos="660"/>
          <w:tab w:val="right" w:leader="dot" w:pos="830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2E246F">
        <w:rPr>
          <w:rFonts w:hint="eastAsia"/>
          <w:b w:val="0"/>
          <w:noProof/>
        </w:rPr>
        <w:t>七、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>
        <w:rPr>
          <w:rFonts w:hint="eastAsia"/>
          <w:noProof/>
        </w:rPr>
        <w:t>更多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A5B11F8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意见反馈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2CD228C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检查更新接口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B32B54" w14:textId="77777777" w:rsidR="003E4250" w:rsidRDefault="003E4250">
      <w:pPr>
        <w:pStyle w:val="21"/>
        <w:tabs>
          <w:tab w:val="left" w:pos="823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2E246F">
        <w:rPr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rFonts w:hint="eastAsia"/>
          <w:noProof/>
        </w:rPr>
        <w:t>标记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_Toc265063316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E40AE29" w14:textId="77777777" w:rsidR="004465EC" w:rsidRPr="00A67F92" w:rsidRDefault="004465EC" w:rsidP="004465EC">
      <w:pPr>
        <w:rPr>
          <w:rFonts w:ascii="Times New Roman" w:hAnsi="Times New Roman"/>
        </w:rPr>
        <w:sectPr w:rsidR="004465EC" w:rsidRPr="00A67F92">
          <w:pgSz w:w="11907" w:h="16840" w:code="9"/>
          <w:pgMar w:top="1304" w:right="1797" w:bottom="1247" w:left="1797" w:header="720" w:footer="720" w:gutter="0"/>
          <w:pgNumType w:start="1"/>
          <w:cols w:space="720"/>
          <w:docGrid w:linePitch="285"/>
        </w:sectPr>
      </w:pPr>
      <w:r w:rsidRPr="00A67F92">
        <w:rPr>
          <w:rFonts w:ascii="Times New Roman" w:hAnsi="Times New Roman"/>
        </w:rPr>
        <w:fldChar w:fldCharType="end"/>
      </w:r>
    </w:p>
    <w:p w14:paraId="52663EEC" w14:textId="77777777" w:rsidR="004465EC" w:rsidRDefault="00DB63BE" w:rsidP="00746D32">
      <w:pPr>
        <w:pStyle w:val="1"/>
      </w:pPr>
      <w:bookmarkStart w:id="2" w:name="_Toc265063270"/>
      <w:r>
        <w:rPr>
          <w:rFonts w:hint="eastAsia"/>
        </w:rPr>
        <w:t>综述</w:t>
      </w:r>
      <w:bookmarkEnd w:id="2"/>
    </w:p>
    <w:p w14:paraId="0A12F305" w14:textId="1401BE91" w:rsidR="003B546C" w:rsidRDefault="003B546C" w:rsidP="003B546C">
      <w:pPr>
        <w:pStyle w:val="2"/>
      </w:pPr>
      <w:bookmarkStart w:id="3" w:name="_Toc265063271"/>
      <w:r>
        <w:rPr>
          <w:rFonts w:hint="eastAsia"/>
        </w:rPr>
        <w:t>基本要求</w:t>
      </w:r>
      <w:bookmarkEnd w:id="3"/>
    </w:p>
    <w:p w14:paraId="21F8798C" w14:textId="77777777" w:rsidR="003B546C" w:rsidRPr="003B546C" w:rsidRDefault="003B546C" w:rsidP="003B546C"/>
    <w:p w14:paraId="658F1B53" w14:textId="77777777" w:rsidR="003B546C" w:rsidRDefault="003B546C" w:rsidP="003B546C">
      <w:pPr>
        <w:numPr>
          <w:ilvl w:val="0"/>
          <w:numId w:val="34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所有请求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都以</w:t>
      </w:r>
      <w:r>
        <w:rPr>
          <w:rFonts w:hint="eastAsia"/>
          <w:szCs w:val="21"/>
        </w:rPr>
        <w:t>.json</w:t>
      </w:r>
      <w:r>
        <w:rPr>
          <w:rFonts w:hint="eastAsia"/>
          <w:szCs w:val="21"/>
        </w:rPr>
        <w:t>作为后缀。</w:t>
      </w:r>
    </w:p>
    <w:p w14:paraId="3E181FE3" w14:textId="77777777" w:rsidR="003B546C" w:rsidRDefault="003B546C" w:rsidP="003B546C">
      <w:pPr>
        <w:numPr>
          <w:ilvl w:val="0"/>
          <w:numId w:val="34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每次请求都需要传入</w:t>
      </w:r>
      <w:r>
        <w:rPr>
          <w:rFonts w:hint="eastAsia"/>
          <w:szCs w:val="21"/>
        </w:rPr>
        <w:t xml:space="preserve">Header User-Agent, </w:t>
      </w: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 xml:space="preserve"> "User-Agent" = "UserCar/1.0 (iPhone; iOS 7.1; Scale/2.00)"</w:t>
      </w:r>
    </w:p>
    <w:p w14:paraId="3E8C0E0C" w14:textId="77777777" w:rsidR="003B546C" w:rsidRDefault="003B546C" w:rsidP="003B546C">
      <w:pPr>
        <w:numPr>
          <w:ilvl w:val="0"/>
          <w:numId w:val="34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每次请求都需要带有请求参数</w:t>
      </w:r>
      <w:r>
        <w:rPr>
          <w:rFonts w:hint="eastAsia"/>
          <w:szCs w:val="21"/>
        </w:rPr>
        <w:t>----</w:t>
      </w:r>
      <w:r>
        <w:rPr>
          <w:rFonts w:hint="eastAsia"/>
          <w:szCs w:val="21"/>
        </w:rPr>
        <w:t>设备唯一标示</w:t>
      </w:r>
      <w:r>
        <w:rPr>
          <w:rFonts w:hint="eastAsia"/>
          <w:szCs w:val="21"/>
        </w:rPr>
        <w:t xml:space="preserve">deviceId, </w:t>
      </w: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 xml:space="preserve"> deviceId=12345678</w:t>
      </w:r>
    </w:p>
    <w:p w14:paraId="1E03C03F" w14:textId="77777777" w:rsidR="003B546C" w:rsidRDefault="003B546C" w:rsidP="003B546C">
      <w:pPr>
        <w:numPr>
          <w:ilvl w:val="0"/>
          <w:numId w:val="34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每次请求都需要带有请求参数（如果存在）</w:t>
      </w:r>
      <w:r>
        <w:rPr>
          <w:rFonts w:hint="eastAsia"/>
          <w:szCs w:val="21"/>
        </w:rPr>
        <w:t>---- accessToken</w:t>
      </w:r>
    </w:p>
    <w:p w14:paraId="3382A195" w14:textId="77777777" w:rsidR="003B546C" w:rsidRDefault="003B546C" w:rsidP="003B546C">
      <w:pPr>
        <w:tabs>
          <w:tab w:val="left" w:pos="425"/>
        </w:tabs>
        <w:jc w:val="left"/>
        <w:rPr>
          <w:szCs w:val="21"/>
        </w:rPr>
      </w:pPr>
    </w:p>
    <w:p w14:paraId="357DA340" w14:textId="2FECAB16" w:rsidR="003B546C" w:rsidRDefault="003B546C" w:rsidP="003B546C">
      <w:pPr>
        <w:pStyle w:val="2"/>
      </w:pPr>
      <w:bookmarkStart w:id="4" w:name="_Toc265063272"/>
      <w:r>
        <w:rPr>
          <w:rFonts w:hint="eastAsia"/>
        </w:rPr>
        <w:t>accessToken</w:t>
      </w:r>
      <w:r>
        <w:rPr>
          <w:rFonts w:hint="eastAsia"/>
        </w:rPr>
        <w:t>请求流程</w:t>
      </w:r>
      <w:bookmarkEnd w:id="4"/>
    </w:p>
    <w:p w14:paraId="45E4EFBC" w14:textId="77777777" w:rsidR="00FF37AC" w:rsidRDefault="00FF37AC" w:rsidP="00FF37AC">
      <w:pPr>
        <w:numPr>
          <w:ilvl w:val="0"/>
          <w:numId w:val="36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服务器和客户端共享私钥：</w:t>
      </w:r>
      <w:r>
        <w:rPr>
          <w:szCs w:val="21"/>
        </w:rPr>
        <w:t>uja6snx21b</w:t>
      </w:r>
    </w:p>
    <w:p w14:paraId="7ACDDB9B" w14:textId="77777777" w:rsidR="00FF37AC" w:rsidRDefault="00FF37AC" w:rsidP="00FF37AC">
      <w:pPr>
        <w:numPr>
          <w:ilvl w:val="0"/>
          <w:numId w:val="36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用户登录成功或注册成功，服务器会返回一个随机数作为基础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和用户</w:t>
      </w:r>
      <w:r>
        <w:rPr>
          <w:rFonts w:hint="eastAsia"/>
          <w:szCs w:val="21"/>
        </w:rPr>
        <w:t xml:space="preserve">id.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{accessToken</w:t>
      </w:r>
      <w:r>
        <w:rPr>
          <w:rFonts w:hint="eastAsia"/>
          <w:szCs w:val="21"/>
        </w:rPr>
        <w:t>：</w:t>
      </w:r>
      <w:r>
        <w:rPr>
          <w:szCs w:val="21"/>
        </w:rPr>
        <w:t>dd4nfxp8</w:t>
      </w:r>
      <w:r>
        <w:rPr>
          <w:rFonts w:hint="eastAsia"/>
          <w:szCs w:val="21"/>
        </w:rPr>
        <w:t>，</w:t>
      </w:r>
      <w:r>
        <w:rPr>
          <w:szCs w:val="21"/>
        </w:rPr>
        <w:t>userId=10001</w:t>
      </w:r>
      <w:r>
        <w:rPr>
          <w:rFonts w:hint="eastAsia"/>
          <w:szCs w:val="21"/>
        </w:rPr>
        <w:t>}</w:t>
      </w:r>
    </w:p>
    <w:p w14:paraId="21F386D3" w14:textId="0FD0DB5A" w:rsidR="00FF37AC" w:rsidRDefault="00FF37AC" w:rsidP="00FF37AC">
      <w:pPr>
        <w:numPr>
          <w:ilvl w:val="0"/>
          <w:numId w:val="36"/>
        </w:numPr>
        <w:tabs>
          <w:tab w:val="left" w:pos="425"/>
        </w:tabs>
        <w:jc w:val="left"/>
        <w:rPr>
          <w:szCs w:val="21"/>
        </w:rPr>
      </w:pPr>
      <w:r>
        <w:rPr>
          <w:rFonts w:hint="eastAsia"/>
          <w:szCs w:val="21"/>
        </w:rPr>
        <w:t>客户端随后的请求都需要构造</w:t>
      </w:r>
      <w:r>
        <w:rPr>
          <w:rFonts w:hint="eastAsia"/>
          <w:szCs w:val="21"/>
        </w:rPr>
        <w:t xml:space="preserve">accessToken=BASE64(MD5(accessToken+privateKey+currentTime)+userId+&amp;+currentTime).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{</w:t>
      </w:r>
      <w:r>
        <w:rPr>
          <w:szCs w:val="21"/>
        </w:rPr>
        <w:t>MD5(dd4nfxp8+uja6snx21b+1396849877041)=438fefad98e10312366c0f4b1fc45d9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>BASE64(438fefad98e10312366c0f4b1fc45d9+10001+&amp;+1396849877041)=NDM4ZmVmYWQ5OGUxMDMxMjM2NmMwZjRiMWZjNDVkOTIxMDAwMSYxMzk2ODQ5ODc3MDQx</w:t>
      </w:r>
      <w:r w:rsidRPr="00FF37AC">
        <w:rPr>
          <w:rFonts w:hint="eastAsia"/>
          <w:szCs w:val="21"/>
        </w:rPr>
        <w:t>}</w:t>
      </w:r>
    </w:p>
    <w:p w14:paraId="408DA39F" w14:textId="14CAD1F2" w:rsidR="004B084A" w:rsidRDefault="004B084A" w:rsidP="004B084A">
      <w:pPr>
        <w:pStyle w:val="2"/>
      </w:pPr>
      <w:bookmarkStart w:id="5" w:name="_Toc265063273"/>
      <w:r>
        <w:rPr>
          <w:rFonts w:hint="eastAsia"/>
        </w:rPr>
        <w:t>地址</w:t>
      </w:r>
      <w:bookmarkEnd w:id="5"/>
    </w:p>
    <w:p w14:paraId="43E4F9D2" w14:textId="523394D3" w:rsidR="004B084A" w:rsidRPr="004B084A" w:rsidRDefault="00C12C47" w:rsidP="004B084A">
      <w:r>
        <w:rPr>
          <w:rFonts w:ascii="Menlo Regular" w:hAnsi="Menlo Regular" w:cs="Menlo Regular"/>
          <w:color w:val="C41A16"/>
          <w:kern w:val="0"/>
          <w:sz w:val="22"/>
          <w:szCs w:val="22"/>
        </w:rPr>
        <w:t>http://www.2soce.com</w:t>
      </w:r>
    </w:p>
    <w:p w14:paraId="6D80EA8E" w14:textId="77777777" w:rsidR="00FF37AC" w:rsidRPr="00FF37AC" w:rsidRDefault="00FF37AC" w:rsidP="00FF37AC"/>
    <w:p w14:paraId="29975C4A" w14:textId="61B2C391" w:rsidR="000C634C" w:rsidRDefault="00E60CC0" w:rsidP="00D642EC">
      <w:pPr>
        <w:pStyle w:val="1"/>
      </w:pPr>
      <w:bookmarkStart w:id="6" w:name="_Toc265063274"/>
      <w:r>
        <w:rPr>
          <w:rFonts w:hint="eastAsia"/>
        </w:rPr>
        <w:t>登录注册</w:t>
      </w:r>
      <w:bookmarkEnd w:id="6"/>
    </w:p>
    <w:p w14:paraId="069D9ECB" w14:textId="77777777" w:rsidR="00D642EC" w:rsidRDefault="00D642EC" w:rsidP="006F3F4C">
      <w:pPr>
        <w:pStyle w:val="2"/>
      </w:pPr>
      <w:bookmarkStart w:id="7" w:name="_Toc265063275"/>
      <w:r>
        <w:t>用户</w:t>
      </w:r>
      <w:r>
        <w:rPr>
          <w:rFonts w:hint="eastAsia"/>
        </w:rPr>
        <w:t>登陆</w:t>
      </w:r>
      <w:bookmarkEnd w:id="7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7A600F" w14:paraId="13E9F7FC" w14:textId="77777777" w:rsidTr="00D66DD6">
        <w:tc>
          <w:tcPr>
            <w:tcW w:w="1248" w:type="dxa"/>
            <w:shd w:val="clear" w:color="auto" w:fill="D9D9D9"/>
          </w:tcPr>
          <w:p w14:paraId="17356965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718F7DE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t>/login.json</w:t>
            </w:r>
          </w:p>
        </w:tc>
      </w:tr>
      <w:tr w:rsidR="007A600F" w14:paraId="248F795A" w14:textId="77777777" w:rsidTr="00D66DD6">
        <w:tc>
          <w:tcPr>
            <w:tcW w:w="1248" w:type="dxa"/>
            <w:shd w:val="clear" w:color="auto" w:fill="D9D9D9"/>
          </w:tcPr>
          <w:p w14:paraId="11DB4D99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53CB243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7A600F" w14:paraId="06D7AA73" w14:textId="77777777" w:rsidTr="00D66DD6">
        <w:tc>
          <w:tcPr>
            <w:tcW w:w="1248" w:type="dxa"/>
            <w:shd w:val="clear" w:color="auto" w:fill="D9D9D9"/>
          </w:tcPr>
          <w:p w14:paraId="2F2F3056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405E2763" w14:textId="77777777" w:rsidR="007A600F" w:rsidRDefault="007A600F" w:rsidP="00D66DD6">
            <w:pPr>
              <w:jc w:val="left"/>
              <w:rPr>
                <w:szCs w:val="21"/>
              </w:rPr>
            </w:pPr>
            <w:bookmarkStart w:id="8" w:name="OLE_LINK17"/>
            <w:bookmarkStart w:id="9" w:name="OLE_LINK18"/>
            <w:r>
              <w:rPr>
                <w:szCs w:val="21"/>
              </w:rPr>
              <w:t>{</w:t>
            </w:r>
          </w:p>
          <w:p w14:paraId="7719DA20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"</w:t>
            </w:r>
            <w:r>
              <w:rPr>
                <w:szCs w:val="21"/>
              </w:rPr>
              <w:t>phoneOrEmail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</w:rPr>
              <w:t>手机号码或登录邮箱，</w:t>
            </w:r>
            <w:r>
              <w:rPr>
                <w:rFonts w:hint="eastAsia"/>
                <w:szCs w:val="21"/>
              </w:rPr>
              <w:t>String",</w:t>
            </w:r>
          </w:p>
          <w:p w14:paraId="35D203AC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"</w:t>
            </w:r>
            <w:r>
              <w:rPr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</w:rPr>
              <w:t>登录密码，</w:t>
            </w:r>
            <w:r>
              <w:rPr>
                <w:rFonts w:hint="eastAsia"/>
                <w:szCs w:val="21"/>
              </w:rPr>
              <w:t>String"</w:t>
            </w:r>
            <w:r>
              <w:rPr>
                <w:rFonts w:hint="eastAsia"/>
                <w:szCs w:val="21"/>
              </w:rPr>
              <w:t>，</w:t>
            </w:r>
          </w:p>
          <w:p w14:paraId="54E3B5AD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3EBD7FAB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  <w:bookmarkEnd w:id="8"/>
            <w:bookmarkEnd w:id="9"/>
          </w:p>
        </w:tc>
      </w:tr>
      <w:tr w:rsidR="007A600F" w14:paraId="713AC2D6" w14:textId="77777777" w:rsidTr="00D66DD6">
        <w:tc>
          <w:tcPr>
            <w:tcW w:w="1248" w:type="dxa"/>
            <w:shd w:val="clear" w:color="auto" w:fill="D9D9D9"/>
          </w:tcPr>
          <w:p w14:paraId="1AB2C3C3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570CDC57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验证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236DE0E8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4959DBF4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757F7E9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"message":"String",</w:t>
            </w:r>
          </w:p>
          <w:p w14:paraId="24CE5813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"executionResult":true,</w:t>
            </w:r>
          </w:p>
          <w:p w14:paraId="1B158DBF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“accessToken”:”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token,String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14:paraId="24EB9EBF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userId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”</w:t>
            </w:r>
          </w:p>
          <w:p w14:paraId="7E35CE5D" w14:textId="77777777" w:rsidR="007A600F" w:rsidRDefault="007A600F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14:paraId="2651479F" w14:textId="77777777" w:rsidR="007A600F" w:rsidRPr="007A600F" w:rsidRDefault="007A600F" w:rsidP="007A600F"/>
    <w:p w14:paraId="7821E8CD" w14:textId="77777777" w:rsidR="007A600F" w:rsidRPr="007A600F" w:rsidRDefault="007A600F" w:rsidP="007A600F"/>
    <w:p w14:paraId="06B8141F" w14:textId="77777777" w:rsidR="003B546C" w:rsidRPr="003B546C" w:rsidRDefault="003B546C" w:rsidP="003B546C"/>
    <w:p w14:paraId="46D6D758" w14:textId="7856C16A" w:rsidR="007838CE" w:rsidRDefault="007838CE" w:rsidP="007838CE">
      <w:pPr>
        <w:pStyle w:val="2"/>
      </w:pPr>
      <w:bookmarkStart w:id="10" w:name="_Toc265063276"/>
      <w:r>
        <w:rPr>
          <w:rFonts w:hint="eastAsia"/>
        </w:rPr>
        <w:t>个人</w:t>
      </w:r>
      <w:r>
        <w:t>用户</w:t>
      </w:r>
      <w:r>
        <w:rPr>
          <w:rFonts w:hint="eastAsia"/>
        </w:rPr>
        <w:t>注册</w:t>
      </w:r>
      <w:bookmarkEnd w:id="10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7838CE" w14:paraId="771089ED" w14:textId="77777777" w:rsidTr="00D66DD6">
        <w:tc>
          <w:tcPr>
            <w:tcW w:w="1248" w:type="dxa"/>
            <w:shd w:val="clear" w:color="auto" w:fill="D9D9D9"/>
          </w:tcPr>
          <w:p w14:paraId="3B101A2B" w14:textId="77777777" w:rsidR="007838CE" w:rsidRDefault="007838CE" w:rsidP="00D66DD6">
            <w:pPr>
              <w:jc w:val="left"/>
              <w:rPr>
                <w:szCs w:val="21"/>
              </w:rPr>
            </w:pPr>
            <w:bookmarkStart w:id="11" w:name="OLE_LINK1"/>
            <w:bookmarkStart w:id="12" w:name="OLE_LINK2"/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3C8BD3C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/signon.json</w:t>
            </w:r>
          </w:p>
        </w:tc>
      </w:tr>
      <w:tr w:rsidR="007838CE" w14:paraId="3F9839B0" w14:textId="77777777" w:rsidTr="00D66DD6">
        <w:tc>
          <w:tcPr>
            <w:tcW w:w="1248" w:type="dxa"/>
            <w:shd w:val="clear" w:color="auto" w:fill="D9D9D9"/>
          </w:tcPr>
          <w:p w14:paraId="50882EED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137D0E3F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7838CE" w14:paraId="228F9244" w14:textId="77777777" w:rsidTr="00D66DD6">
        <w:tc>
          <w:tcPr>
            <w:tcW w:w="1248" w:type="dxa"/>
            <w:shd w:val="clear" w:color="auto" w:fill="D9D9D9"/>
          </w:tcPr>
          <w:p w14:paraId="4DE9F49F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235A4FE1" w14:textId="77777777" w:rsidR="007838CE" w:rsidRDefault="007838CE" w:rsidP="00D66DD6">
            <w:pPr>
              <w:jc w:val="left"/>
              <w:rPr>
                <w:szCs w:val="21"/>
              </w:rPr>
            </w:pPr>
            <w:bookmarkStart w:id="13" w:name="OLE_LINK19"/>
            <w:bookmarkStart w:id="14" w:name="OLE_LINK20"/>
            <w:r>
              <w:rPr>
                <w:szCs w:val="21"/>
              </w:rPr>
              <w:t>{</w:t>
            </w:r>
          </w:p>
          <w:p w14:paraId="5AB73597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"phone":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手机号码，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418FCD4E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"phoneVerifyCode":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手机验证码，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44C3EEF2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"acceptTerm":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同意注册条款，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>"</w:t>
            </w:r>
          </w:p>
          <w:p w14:paraId="2BB289F0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"password":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7B6295B9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"repassword":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重复密码，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1016DCBC" w14:textId="77777777" w:rsidR="007838CE" w:rsidRDefault="007838CE" w:rsidP="007838C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"accountType":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用户注册类型，必须为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"</w:t>
            </w:r>
          </w:p>
          <w:p w14:paraId="581EDBF5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32E920AB" w14:textId="77777777" w:rsidR="007838CE" w:rsidRDefault="007838CE" w:rsidP="007838CE">
            <w:pPr>
              <w:ind w:firstLineChars="200" w:firstLine="480"/>
              <w:jc w:val="left"/>
              <w:rPr>
                <w:szCs w:val="21"/>
              </w:rPr>
            </w:pPr>
          </w:p>
          <w:p w14:paraId="349711B8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  <w:bookmarkEnd w:id="13"/>
            <w:bookmarkEnd w:id="14"/>
          </w:p>
        </w:tc>
      </w:tr>
      <w:tr w:rsidR="007838CE" w14:paraId="54D15CC0" w14:textId="77777777" w:rsidTr="00D66DD6">
        <w:tc>
          <w:tcPr>
            <w:tcW w:w="1248" w:type="dxa"/>
            <w:shd w:val="clear" w:color="auto" w:fill="D9D9D9"/>
          </w:tcPr>
          <w:p w14:paraId="78EB0D0C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C607719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注册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代表失败；失败时可以从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4BC5F018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0398A5DC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21F93EF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"message":"",</w:t>
            </w:r>
          </w:p>
          <w:p w14:paraId="607AF557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"executionResult":true</w:t>
            </w:r>
          </w:p>
          <w:p w14:paraId="6822E950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“accessToken”:”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token,String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14:paraId="1E5D92AF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userId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”</w:t>
            </w:r>
          </w:p>
          <w:p w14:paraId="06D0F747" w14:textId="77777777" w:rsidR="007838CE" w:rsidRDefault="007838CE" w:rsidP="00D66DD6">
            <w:pPr>
              <w:jc w:val="left"/>
              <w:rPr>
                <w:szCs w:val="21"/>
              </w:rPr>
            </w:pPr>
          </w:p>
          <w:p w14:paraId="19AB1F02" w14:textId="77777777" w:rsidR="007838CE" w:rsidRDefault="007838CE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bookmarkEnd w:id="11"/>
      <w:bookmarkEnd w:id="12"/>
    </w:tbl>
    <w:p w14:paraId="3788D062" w14:textId="77777777" w:rsidR="00602A54" w:rsidRDefault="00602A54" w:rsidP="00602A54"/>
    <w:p w14:paraId="073CD1C6" w14:textId="77777777" w:rsidR="008F3C63" w:rsidRDefault="008F3C63" w:rsidP="008F3C63">
      <w:pPr>
        <w:pStyle w:val="2"/>
      </w:pPr>
      <w:bookmarkStart w:id="15" w:name="_Toc265063277"/>
      <w:r>
        <w:rPr>
          <w:rFonts w:hint="eastAsia"/>
        </w:rPr>
        <w:t>经销商注册</w:t>
      </w:r>
      <w:bookmarkEnd w:id="15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8F3C63" w14:paraId="431168AB" w14:textId="77777777" w:rsidTr="005B57C4">
        <w:tc>
          <w:tcPr>
            <w:tcW w:w="1248" w:type="dxa"/>
            <w:shd w:val="clear" w:color="auto" w:fill="D9D9D9"/>
          </w:tcPr>
          <w:p w14:paraId="43484417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4668F1CF" w14:textId="77777777" w:rsidR="008F3C63" w:rsidRDefault="008F3C63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/reselle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ignon</w:t>
            </w:r>
            <w:r>
              <w:rPr>
                <w:rFonts w:hint="eastAsia"/>
                <w:szCs w:val="21"/>
              </w:rPr>
              <w:t>.json</w:t>
            </w:r>
          </w:p>
        </w:tc>
      </w:tr>
      <w:tr w:rsidR="008F3C63" w14:paraId="31C00EAC" w14:textId="77777777" w:rsidTr="005B57C4">
        <w:tc>
          <w:tcPr>
            <w:tcW w:w="1248" w:type="dxa"/>
            <w:shd w:val="clear" w:color="auto" w:fill="D9D9D9"/>
          </w:tcPr>
          <w:p w14:paraId="0DE93321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465B25A5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8F3C63" w14:paraId="627486A4" w14:textId="77777777" w:rsidTr="005B57C4">
        <w:tc>
          <w:tcPr>
            <w:tcW w:w="1248" w:type="dxa"/>
            <w:shd w:val="clear" w:color="auto" w:fill="D9D9D9"/>
          </w:tcPr>
          <w:p w14:paraId="2FFFAD42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EA68F78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6DAEE45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"phone":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手机号码，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27F3BAB0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"phoneVerifyCode":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手机验证码，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4C4DC1D0" w14:textId="77777777" w:rsidR="008F3C63" w:rsidRDefault="008F3C63" w:rsidP="008F3C63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"resellerName":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</w:rPr>
              <w:t>经销商名称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5E11142A" w14:textId="77777777" w:rsidR="008F3C63" w:rsidRDefault="008F3C63" w:rsidP="008F3C63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"resellerType":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二手车经纪公司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4S</w:t>
            </w:r>
            <w:r>
              <w:rPr>
                <w:rFonts w:hint="eastAsia"/>
                <w:szCs w:val="21"/>
              </w:rPr>
              <w:t>店</w:t>
            </w:r>
            <w:r>
              <w:rPr>
                <w:szCs w:val="21"/>
              </w:rPr>
              <w:t>"</w:t>
            </w:r>
          </w:p>
          <w:p w14:paraId="503F73A9" w14:textId="77777777" w:rsidR="008F3C63" w:rsidRDefault="008F3C63" w:rsidP="008F3C63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adress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待确认，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2D450385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"acceptTerm":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同意注册条款，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>"</w:t>
            </w:r>
          </w:p>
          <w:p w14:paraId="4BA4D916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"password":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0E28FDAF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"repassword":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重复密码，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5598CA23" w14:textId="77777777" w:rsidR="008F3C63" w:rsidRDefault="008F3C63" w:rsidP="008F3C63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"accountType":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用户注册类型，必须为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"</w:t>
            </w:r>
          </w:p>
          <w:p w14:paraId="618F76F5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57D37177" w14:textId="77777777" w:rsidR="008F3C63" w:rsidRDefault="008F3C63" w:rsidP="008F3C63">
            <w:pPr>
              <w:ind w:firstLineChars="200" w:firstLine="480"/>
              <w:jc w:val="left"/>
              <w:rPr>
                <w:szCs w:val="21"/>
              </w:rPr>
            </w:pPr>
          </w:p>
          <w:p w14:paraId="65B4C19D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8F3C63" w14:paraId="195E396F" w14:textId="77777777" w:rsidTr="005B57C4">
        <w:tc>
          <w:tcPr>
            <w:tcW w:w="1248" w:type="dxa"/>
            <w:shd w:val="clear" w:color="auto" w:fill="D9D9D9"/>
          </w:tcPr>
          <w:p w14:paraId="2B5E1CEB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548826F5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注册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代表失败；失败时可以从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064B58B4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1396A0C0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4A19170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"message":"",</w:t>
            </w:r>
          </w:p>
          <w:p w14:paraId="15552532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"executionResult":true</w:t>
            </w:r>
          </w:p>
          <w:p w14:paraId="7E80A8C8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“accessToken”:”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token,String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14:paraId="28D7F4A6" w14:textId="77777777" w:rsidR="008F3C63" w:rsidRDefault="008F3C63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userId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”</w:t>
            </w:r>
          </w:p>
          <w:p w14:paraId="7FD13EAC" w14:textId="77777777" w:rsidR="008F3C63" w:rsidRDefault="008F3C63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14:paraId="53C94CFA" w14:textId="77777777" w:rsidR="005B57C4" w:rsidRDefault="005B57C4" w:rsidP="005B57C4">
      <w:pPr>
        <w:pStyle w:val="2"/>
      </w:pPr>
      <w:bookmarkStart w:id="16" w:name="_Toc265063278"/>
      <w:r>
        <w:rPr>
          <w:rFonts w:hint="eastAsia"/>
        </w:rPr>
        <w:t>获取验证码</w:t>
      </w:r>
      <w:bookmarkEnd w:id="16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5B57C4" w14:paraId="510AFF9B" w14:textId="77777777" w:rsidTr="00AB08BE">
        <w:tc>
          <w:tcPr>
            <w:tcW w:w="1248" w:type="dxa"/>
            <w:shd w:val="clear" w:color="auto" w:fill="D9D9D9"/>
          </w:tcPr>
          <w:p w14:paraId="6C9AFC64" w14:textId="77777777" w:rsidR="005B57C4" w:rsidRDefault="005B57C4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10D185E9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/account/obtainCode</w:t>
            </w:r>
          </w:p>
        </w:tc>
      </w:tr>
      <w:tr w:rsidR="005B57C4" w14:paraId="56560BD0" w14:textId="77777777" w:rsidTr="00AB08BE">
        <w:tc>
          <w:tcPr>
            <w:tcW w:w="1248" w:type="dxa"/>
            <w:shd w:val="clear" w:color="auto" w:fill="D9D9D9"/>
          </w:tcPr>
          <w:p w14:paraId="2DFCAD7C" w14:textId="77777777" w:rsidR="005B57C4" w:rsidRDefault="005B57C4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1982F29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5B57C4" w14:paraId="13E83768" w14:textId="77777777" w:rsidTr="00AB08BE">
        <w:tc>
          <w:tcPr>
            <w:tcW w:w="1248" w:type="dxa"/>
            <w:shd w:val="clear" w:color="auto" w:fill="D9D9D9"/>
          </w:tcPr>
          <w:p w14:paraId="3E101530" w14:textId="77777777" w:rsidR="005B57C4" w:rsidRDefault="005B57C4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0A099820" w14:textId="77777777" w:rsidR="005B57C4" w:rsidRDefault="005B57C4" w:rsidP="00AB08B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phoneNumber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电话码号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2D1DB441" w14:textId="77777777" w:rsidR="005B57C4" w:rsidRDefault="005B57C4" w:rsidP="00AB08BE">
            <w:pPr>
              <w:rPr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type</w:t>
            </w:r>
            <w:r>
              <w:rPr>
                <w:szCs w:val="21"/>
              </w:rPr>
              <w:t>”:</w:t>
            </w:r>
            <w:r>
              <w:rPr>
                <w:rFonts w:hint="eastAsia"/>
                <w:szCs w:val="21"/>
              </w:rPr>
              <w:t>验证码的类型</w:t>
            </w:r>
            <w:r>
              <w:rPr>
                <w:szCs w:val="21"/>
              </w:rPr>
              <w:t>,int.[1--</w:t>
            </w:r>
            <w:r>
              <w:rPr>
                <w:rFonts w:hint="eastAsia"/>
                <w:szCs w:val="21"/>
              </w:rPr>
              <w:t>用户注册</w:t>
            </w:r>
            <w:r>
              <w:rPr>
                <w:rFonts w:hint="eastAsia"/>
                <w:szCs w:val="21"/>
              </w:rPr>
              <w:t>,4--</w:t>
            </w:r>
            <w:r>
              <w:rPr>
                <w:rFonts w:hint="eastAsia"/>
                <w:szCs w:val="21"/>
              </w:rPr>
              <w:t>重置密码</w:t>
            </w:r>
            <w:r>
              <w:rPr>
                <w:rFonts w:hint="eastAsia"/>
                <w:szCs w:val="21"/>
              </w:rPr>
              <w:t>,6--</w:t>
            </w:r>
            <w:r>
              <w:rPr>
                <w:rFonts w:hint="eastAsia"/>
                <w:szCs w:val="21"/>
              </w:rPr>
              <w:t>绑定新手机号</w:t>
            </w:r>
            <w:r>
              <w:rPr>
                <w:rFonts w:hint="eastAsia"/>
                <w:szCs w:val="21"/>
              </w:rPr>
              <w:t>,7--</w:t>
            </w:r>
            <w:r>
              <w:rPr>
                <w:rFonts w:hint="eastAsia"/>
                <w:szCs w:val="21"/>
              </w:rPr>
              <w:t>用户身份验证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当用户修改已经绑定的手机号码时，需要先验证当前已经绑定的手机号，即用户身份的合法性。</w:t>
            </w:r>
            <w:r>
              <w:rPr>
                <w:szCs w:val="21"/>
              </w:rPr>
              <w:t>]</w:t>
            </w:r>
          </w:p>
          <w:p w14:paraId="6798F708" w14:textId="77777777" w:rsidR="005B57C4" w:rsidRDefault="005B57C4" w:rsidP="00AB08BE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7249CA71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5B57C4" w14:paraId="573B5FE6" w14:textId="77777777" w:rsidTr="00AB08BE">
        <w:tc>
          <w:tcPr>
            <w:tcW w:w="1248" w:type="dxa"/>
            <w:shd w:val="clear" w:color="auto" w:fill="D9D9D9"/>
          </w:tcPr>
          <w:p w14:paraId="4EA2490D" w14:textId="77777777" w:rsidR="005B57C4" w:rsidRDefault="005B57C4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42D9615F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287957B3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52262DDE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DBA6E33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1422581F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"Message":""</w:t>
            </w:r>
          </w:p>
          <w:p w14:paraId="049B5C95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5B57C4" w14:paraId="2602304D" w14:textId="77777777" w:rsidTr="00AB08BE">
        <w:tc>
          <w:tcPr>
            <w:tcW w:w="1248" w:type="dxa"/>
            <w:shd w:val="clear" w:color="auto" w:fill="D9D9D9"/>
          </w:tcPr>
          <w:p w14:paraId="1BDAD4FF" w14:textId="77777777" w:rsidR="005B57C4" w:rsidRDefault="005B57C4" w:rsidP="00AB08BE">
            <w:pPr>
              <w:jc w:val="left"/>
              <w:rPr>
                <w:szCs w:val="21"/>
              </w:rPr>
            </w:pPr>
          </w:p>
        </w:tc>
        <w:tc>
          <w:tcPr>
            <w:tcW w:w="6854" w:type="dxa"/>
          </w:tcPr>
          <w:p w14:paraId="3529F754" w14:textId="77777777" w:rsidR="005B57C4" w:rsidRDefault="005B57C4" w:rsidP="00AB08BE">
            <w:pPr>
              <w:autoSpaceDE w:val="0"/>
              <w:autoSpaceDN w:val="0"/>
              <w:adjustRightInd w:val="0"/>
              <w:jc w:val="left"/>
              <w:rPr>
                <w:rFonts w:eastAsia="宋体"/>
                <w:sz w:val="21"/>
                <w:szCs w:val="21"/>
              </w:rPr>
            </w:pPr>
          </w:p>
        </w:tc>
      </w:tr>
    </w:tbl>
    <w:p w14:paraId="16AF019E" w14:textId="77777777" w:rsidR="00602A54" w:rsidRDefault="00602A54" w:rsidP="00602A54"/>
    <w:p w14:paraId="52DDBED9" w14:textId="6847032A" w:rsidR="00602A54" w:rsidRDefault="00325CBE" w:rsidP="00422199">
      <w:pPr>
        <w:pStyle w:val="1"/>
      </w:pPr>
      <w:bookmarkStart w:id="17" w:name="_Toc265063279"/>
      <w:r>
        <w:rPr>
          <w:rFonts w:hint="eastAsia"/>
        </w:rPr>
        <w:t>我要买车</w:t>
      </w:r>
      <w:bookmarkEnd w:id="17"/>
    </w:p>
    <w:p w14:paraId="0C9CB3C3" w14:textId="77777777" w:rsidR="00EB0327" w:rsidRPr="005C388E" w:rsidRDefault="005C388E" w:rsidP="007B72A5">
      <w:pPr>
        <w:pStyle w:val="2"/>
      </w:pPr>
      <w:bookmarkStart w:id="18" w:name="_Toc265063280"/>
      <w:commentRangeStart w:id="19"/>
      <w:r>
        <w:rPr>
          <w:rFonts w:hint="eastAsia"/>
        </w:rPr>
        <w:t>获取车辆列表接口</w:t>
      </w:r>
      <w:commentRangeEnd w:id="19"/>
      <w:r w:rsidR="00ED1423">
        <w:rPr>
          <w:rStyle w:val="ac"/>
          <w:rFonts w:asciiTheme="minorHAnsi" w:eastAsiaTheme="minorEastAsia" w:hAnsiTheme="minorHAnsi" w:cstheme="minorBidi"/>
          <w:bCs w:val="0"/>
        </w:rPr>
        <w:commentReference w:id="19"/>
      </w:r>
      <w:bookmarkEnd w:id="18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EB0327" w14:paraId="74FE60FA" w14:textId="77777777" w:rsidTr="00D66DD6">
        <w:tc>
          <w:tcPr>
            <w:tcW w:w="1248" w:type="dxa"/>
            <w:shd w:val="clear" w:color="auto" w:fill="D9D9D9"/>
          </w:tcPr>
          <w:p w14:paraId="72A90A51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59FDB465" w14:textId="7FECCB9F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/product/getUsedCar</w:t>
            </w:r>
            <w:r w:rsidR="00CA466A">
              <w:rPr>
                <w:rFonts w:hint="eastAsia"/>
                <w:szCs w:val="21"/>
              </w:rPr>
              <w:t>List</w:t>
            </w:r>
            <w:r>
              <w:rPr>
                <w:rFonts w:hint="eastAsia"/>
                <w:szCs w:val="21"/>
              </w:rPr>
              <w:t>.json</w:t>
            </w:r>
          </w:p>
        </w:tc>
      </w:tr>
      <w:tr w:rsidR="00EB0327" w14:paraId="5E713F79" w14:textId="77777777" w:rsidTr="00D66DD6">
        <w:tc>
          <w:tcPr>
            <w:tcW w:w="1248" w:type="dxa"/>
            <w:shd w:val="clear" w:color="auto" w:fill="D9D9D9"/>
          </w:tcPr>
          <w:p w14:paraId="5DDB524D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41F13B00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EB0327" w14:paraId="428E10A8" w14:textId="77777777" w:rsidTr="00D66DD6">
        <w:tc>
          <w:tcPr>
            <w:tcW w:w="1248" w:type="dxa"/>
            <w:shd w:val="clear" w:color="auto" w:fill="D9D9D9"/>
          </w:tcPr>
          <w:p w14:paraId="399CE1F2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40F61E1A" w14:textId="7EC6A39A" w:rsidR="00EB0327" w:rsidRDefault="00EB0327" w:rsidP="00413D6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3CED9CBE" w14:textId="4574FED7" w:rsidR="00EB0327" w:rsidRDefault="00EB0327" w:rsidP="00C16D8C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 w:rsidR="00C16D8C">
              <w:rPr>
                <w:rFonts w:hint="eastAsia"/>
                <w:szCs w:val="21"/>
              </w:rPr>
              <w:t>，</w:t>
            </w:r>
          </w:p>
          <w:p w14:paraId="6ABF3C30" w14:textId="73ED2A7E" w:rsidR="00C16D8C" w:rsidRDefault="00C16D8C" w:rsidP="00C16D8C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“pageIndex”:1,//</w:t>
            </w:r>
            <w:r>
              <w:rPr>
                <w:rFonts w:hint="eastAsia"/>
                <w:szCs w:val="21"/>
              </w:rPr>
              <w:t>页号</w:t>
            </w:r>
          </w:p>
          <w:p w14:paraId="6C841F7A" w14:textId="09D26C1B" w:rsidR="00C16D8C" w:rsidRDefault="00C16D8C" w:rsidP="00C16D8C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pageSize</w:t>
            </w:r>
            <w:r>
              <w:rPr>
                <w:szCs w:val="21"/>
              </w:rPr>
              <w:t>”:20//</w:t>
            </w:r>
            <w:r>
              <w:rPr>
                <w:rFonts w:hint="eastAsia"/>
                <w:szCs w:val="21"/>
              </w:rPr>
              <w:t>每</w:t>
            </w:r>
            <w:r>
              <w:rPr>
                <w:rFonts w:ascii="Damascus Medium" w:hAnsi="Damascus Medium" w:cs="Damascus Medium" w:hint="eastAsia"/>
                <w:szCs w:val="21"/>
              </w:rPr>
              <w:t>页条数</w:t>
            </w:r>
          </w:p>
          <w:p w14:paraId="02A301F0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B0327" w14:paraId="45274970" w14:textId="77777777" w:rsidTr="00D66DD6">
        <w:tc>
          <w:tcPr>
            <w:tcW w:w="1248" w:type="dxa"/>
            <w:shd w:val="clear" w:color="auto" w:fill="D9D9D9"/>
          </w:tcPr>
          <w:p w14:paraId="5F21C6E9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DD8CD3C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7146428C" w14:textId="77777777" w:rsidR="00EB0327" w:rsidRDefault="00EB0327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2F73E734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0C797090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29E00068" w14:textId="15625996" w:rsidR="00EB0327" w:rsidRDefault="00EB0327" w:rsidP="00D66DD6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3560A01F" w14:textId="53C008FE" w:rsidR="00EB0327" w:rsidRDefault="00D66DD6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“usedCars”:[{</w:t>
            </w:r>
          </w:p>
          <w:p w14:paraId="56EBA11F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289116A1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76EB5FE2" w14:textId="572F7BC8" w:rsidR="00EB0327" w:rsidRDefault="00EB0327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3ECA668D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75CCF607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53075D55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76822413" w14:textId="4B36F346" w:rsidR="00EB0327" w:rsidRDefault="00EB0327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 w:rsidR="001D7B63">
              <w:rPr>
                <w:rFonts w:hint="eastAsia"/>
                <w:szCs w:val="21"/>
              </w:rPr>
              <w:t>"</w:t>
            </w:r>
          </w:p>
          <w:p w14:paraId="0925CA40" w14:textId="0A678021" w:rsidR="001D7B63" w:rsidRDefault="001D7B63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},</w:t>
            </w:r>
          </w:p>
          <w:p w14:paraId="2844AF24" w14:textId="77777777" w:rsidR="001D7B63" w:rsidRDefault="001D7B63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6DFFC69A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0872E993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3B7767F9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6EDC7E71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1BEB9DBA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390EB8F8" w14:textId="77777777" w:rsidR="001D7B63" w:rsidRDefault="001D7B63" w:rsidP="001D7B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04DAD81E" w14:textId="77777777" w:rsidR="001D7B63" w:rsidRDefault="001D7B63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045E147D" w14:textId="5AA19817" w:rsidR="001D7B63" w:rsidRDefault="001D7B63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5E67B27B" w14:textId="09CCA1CA" w:rsidR="001D7B63" w:rsidRDefault="001D7B63" w:rsidP="001D7B63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]</w:t>
            </w:r>
          </w:p>
          <w:p w14:paraId="79AEE229" w14:textId="77777777" w:rsidR="00EB0327" w:rsidRDefault="00EB0327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5894DC4B" w14:textId="4FBB6134" w:rsidR="005C388E" w:rsidRPr="005C388E" w:rsidRDefault="00637262" w:rsidP="007B72A5">
      <w:pPr>
        <w:pStyle w:val="2"/>
      </w:pPr>
      <w:bookmarkStart w:id="20" w:name="_Toc265063281"/>
      <w:commentRangeStart w:id="21"/>
      <w:r>
        <w:rPr>
          <w:rFonts w:hint="eastAsia"/>
        </w:rPr>
        <w:t>搜索接口</w:t>
      </w:r>
      <w:commentRangeEnd w:id="21"/>
      <w:r>
        <w:rPr>
          <w:rStyle w:val="ac"/>
          <w:rFonts w:asciiTheme="minorHAnsi" w:eastAsiaTheme="minorEastAsia" w:hAnsiTheme="minorHAnsi" w:cstheme="minorBidi"/>
          <w:bCs w:val="0"/>
        </w:rPr>
        <w:commentReference w:id="21"/>
      </w:r>
      <w:bookmarkEnd w:id="20"/>
    </w:p>
    <w:p w14:paraId="38417C71" w14:textId="77777777" w:rsidR="00AB1F24" w:rsidRDefault="00AB1F24" w:rsidP="00AB1F24">
      <w:pPr>
        <w:pStyle w:val="2"/>
      </w:pPr>
      <w:bookmarkStart w:id="22" w:name="_Toc265063282"/>
      <w:r>
        <w:rPr>
          <w:rFonts w:hint="eastAsia"/>
        </w:rPr>
        <w:t>查询二手车</w:t>
      </w:r>
      <w:bookmarkEnd w:id="22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AB1F24" w14:paraId="2ADD9708" w14:textId="77777777" w:rsidTr="00D66DD6">
        <w:tc>
          <w:tcPr>
            <w:tcW w:w="1248" w:type="dxa"/>
            <w:shd w:val="clear" w:color="auto" w:fill="D9D9D9"/>
          </w:tcPr>
          <w:p w14:paraId="434FD15E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681FE693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/product/getUsedCar.json</w:t>
            </w:r>
          </w:p>
        </w:tc>
      </w:tr>
      <w:tr w:rsidR="00AB1F24" w14:paraId="1ACD337C" w14:textId="77777777" w:rsidTr="00D66DD6">
        <w:tc>
          <w:tcPr>
            <w:tcW w:w="1248" w:type="dxa"/>
            <w:shd w:val="clear" w:color="auto" w:fill="D9D9D9"/>
          </w:tcPr>
          <w:p w14:paraId="11F7CA87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6A214E7E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AB1F24" w14:paraId="50652358" w14:textId="77777777" w:rsidTr="00D66DD6">
        <w:tc>
          <w:tcPr>
            <w:tcW w:w="1248" w:type="dxa"/>
            <w:shd w:val="clear" w:color="auto" w:fill="D9D9D9"/>
          </w:tcPr>
          <w:p w14:paraId="4D3CCB40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304E40B9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4515D751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productId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product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product_id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71F21DA8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commentRangeStart w:id="23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  <w:commentRangeEnd w:id="23"/>
            <w:r w:rsidR="005E5CED">
              <w:rPr>
                <w:rStyle w:val="ac"/>
              </w:rPr>
              <w:commentReference w:id="23"/>
            </w:r>
          </w:p>
          <w:p w14:paraId="7068B110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</w:p>
          <w:p w14:paraId="7B5D968A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AB1F24" w14:paraId="15B7E039" w14:textId="77777777" w:rsidTr="00D66DD6">
        <w:tc>
          <w:tcPr>
            <w:tcW w:w="1248" w:type="dxa"/>
            <w:shd w:val="clear" w:color="auto" w:fill="D9D9D9"/>
          </w:tcPr>
          <w:p w14:paraId="5309C082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382B1764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682D1AD6" w14:textId="77777777" w:rsidR="00AB1F24" w:rsidRDefault="00AB1F2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256B76D6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26BAA338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61146D04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67A70BD7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"productName": "A </w:t>
            </w:r>
            <w:r>
              <w:rPr>
                <w:rFonts w:hint="eastAsia"/>
                <w:szCs w:val="21"/>
              </w:rPr>
              <w:t>奥迪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奥迪</w:t>
            </w:r>
            <w:r>
              <w:rPr>
                <w:rFonts w:hint="eastAsia"/>
                <w:szCs w:val="21"/>
              </w:rPr>
              <w:t xml:space="preserve">A4L 2013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35 TFSI </w:t>
            </w:r>
            <w:r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舒适型</w:t>
            </w:r>
            <w:r>
              <w:rPr>
                <w:rFonts w:hint="eastAsia"/>
                <w:szCs w:val="21"/>
              </w:rPr>
              <w:t>",</w:t>
            </w:r>
          </w:p>
          <w:p w14:paraId="0E7E2BB2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"brandName": "A </w:t>
            </w:r>
            <w:r>
              <w:rPr>
                <w:rFonts w:hint="eastAsia"/>
                <w:szCs w:val="21"/>
              </w:rPr>
              <w:t>奥迪</w:t>
            </w:r>
            <w:r>
              <w:rPr>
                <w:rFonts w:hint="eastAsia"/>
                <w:szCs w:val="21"/>
              </w:rPr>
              <w:t>",</w:t>
            </w:r>
          </w:p>
          <w:p w14:paraId="195F176B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"seriesName": "</w:t>
            </w:r>
            <w:r>
              <w:rPr>
                <w:rFonts w:hint="eastAsia"/>
                <w:szCs w:val="21"/>
              </w:rPr>
              <w:t>奥迪</w:t>
            </w:r>
            <w:r>
              <w:rPr>
                <w:rFonts w:hint="eastAsia"/>
                <w:szCs w:val="21"/>
              </w:rPr>
              <w:t>A4L",</w:t>
            </w:r>
          </w:p>
          <w:p w14:paraId="70122FD9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"modelDisplayName": "2013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35 TFSI </w:t>
            </w:r>
            <w:r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舒适型</w:t>
            </w:r>
            <w:r>
              <w:rPr>
                <w:rFonts w:hint="eastAsia"/>
                <w:szCs w:val="21"/>
              </w:rPr>
              <w:t>",</w:t>
            </w:r>
          </w:p>
          <w:p w14:paraId="04C278B8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339DD913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499D8A83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3BD7B0E9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"licenseImage": "licenseImage_regular.jpg",</w:t>
            </w:r>
          </w:p>
          <w:p w14:paraId="5CAAB502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"certificateImage": "certificateImage_regular.jpg",</w:t>
            </w:r>
          </w:p>
          <w:p w14:paraId="1BEEE9D1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378CB378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2BCDD371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12356F85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",</w:t>
            </w:r>
          </w:p>
          <w:p w14:paraId="2703F026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"carVin": "1234567890poiuytr",</w:t>
            </w:r>
          </w:p>
          <w:p w14:paraId="5D20A96F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"carContact": "test",</w:t>
            </w:r>
          </w:p>
          <w:p w14:paraId="4910FA0A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"contactPhone": "13922991475",</w:t>
            </w:r>
          </w:p>
          <w:p w14:paraId="2B552EFF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"status": 0,</w:t>
            </w:r>
          </w:p>
          <w:p w14:paraId="7DF8AC8C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"updateTime": "2014-05",</w:t>
            </w:r>
          </w:p>
          <w:p w14:paraId="480074BD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"province": "</w:t>
            </w:r>
            <w:r>
              <w:rPr>
                <w:rFonts w:hint="eastAsia"/>
                <w:szCs w:val="21"/>
              </w:rPr>
              <w:t>四川省</w:t>
            </w:r>
            <w:r>
              <w:rPr>
                <w:rFonts w:hint="eastAsia"/>
                <w:szCs w:val="21"/>
              </w:rPr>
              <w:t>",</w:t>
            </w:r>
          </w:p>
          <w:p w14:paraId="548B567E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"city": "</w:t>
            </w:r>
            <w:r>
              <w:rPr>
                <w:rFonts w:hint="eastAsia"/>
                <w:szCs w:val="21"/>
              </w:rPr>
              <w:t>成都市</w:t>
            </w:r>
            <w:r>
              <w:rPr>
                <w:rFonts w:hint="eastAsia"/>
                <w:szCs w:val="21"/>
              </w:rPr>
              <w:t>",</w:t>
            </w:r>
          </w:p>
          <w:p w14:paraId="008205D4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"county": "</w:t>
            </w:r>
            <w:r>
              <w:rPr>
                <w:rFonts w:hint="eastAsia"/>
                <w:szCs w:val="21"/>
              </w:rPr>
              <w:t>锦江区</w:t>
            </w:r>
            <w:r>
              <w:rPr>
                <w:rFonts w:hint="eastAsia"/>
                <w:szCs w:val="21"/>
              </w:rPr>
              <w:t>",</w:t>
            </w:r>
          </w:p>
          <w:p w14:paraId="172658A1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"street": "</w:t>
            </w:r>
            <w:r>
              <w:rPr>
                <w:rFonts w:hint="eastAsia"/>
                <w:szCs w:val="21"/>
              </w:rPr>
              <w:t>天府四街</w:t>
            </w:r>
            <w:r>
              <w:rPr>
                <w:rFonts w:hint="eastAsia"/>
                <w:szCs w:val="21"/>
              </w:rPr>
              <w:t>"</w:t>
            </w:r>
          </w:p>
          <w:p w14:paraId="3522DE53" w14:textId="77777777" w:rsidR="00AB1F24" w:rsidRDefault="00AB1F2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3F40E943" w14:textId="77777777" w:rsidR="00AB1F24" w:rsidRDefault="00AB1F24" w:rsidP="00AB1F24"/>
    <w:p w14:paraId="33CA7227" w14:textId="0D0E1957" w:rsidR="00BE37E3" w:rsidRDefault="00EF6E28" w:rsidP="006964DA">
      <w:pPr>
        <w:pStyle w:val="2"/>
      </w:pPr>
      <w:bookmarkStart w:id="24" w:name="_Toc265063283"/>
      <w:commentRangeStart w:id="25"/>
      <w:r>
        <w:rPr>
          <w:rFonts w:hint="eastAsia"/>
        </w:rPr>
        <w:t>收藏取消接口</w:t>
      </w:r>
      <w:commentRangeEnd w:id="25"/>
      <w:r w:rsidR="00F87459">
        <w:rPr>
          <w:rStyle w:val="ac"/>
          <w:rFonts w:asciiTheme="minorHAnsi" w:eastAsiaTheme="minorEastAsia" w:hAnsiTheme="minorHAnsi" w:cstheme="minorBidi"/>
          <w:bCs w:val="0"/>
        </w:rPr>
        <w:commentReference w:id="25"/>
      </w:r>
      <w:bookmarkEnd w:id="24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6964DA" w14:paraId="0971F522" w14:textId="77777777" w:rsidTr="007C16AD">
        <w:tc>
          <w:tcPr>
            <w:tcW w:w="1248" w:type="dxa"/>
            <w:shd w:val="clear" w:color="auto" w:fill="D9D9D9"/>
          </w:tcPr>
          <w:p w14:paraId="0154D35F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2E3D8707" w14:textId="6F9A2A4E" w:rsidR="006964DA" w:rsidRDefault="006964DA" w:rsidP="007C16A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/product/UsedCarFavority.json</w:t>
            </w:r>
          </w:p>
        </w:tc>
      </w:tr>
      <w:tr w:rsidR="006964DA" w14:paraId="59E1AAFB" w14:textId="77777777" w:rsidTr="007C16AD">
        <w:tc>
          <w:tcPr>
            <w:tcW w:w="1248" w:type="dxa"/>
            <w:shd w:val="clear" w:color="auto" w:fill="D9D9D9"/>
          </w:tcPr>
          <w:p w14:paraId="73D5D34E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6D185780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6964DA" w14:paraId="5BFA630E" w14:textId="77777777" w:rsidTr="007C16AD">
        <w:tc>
          <w:tcPr>
            <w:tcW w:w="1248" w:type="dxa"/>
            <w:shd w:val="clear" w:color="auto" w:fill="D9D9D9"/>
          </w:tcPr>
          <w:p w14:paraId="41694529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E8F17E6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294C2DF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productId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product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product_id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3004C9A4" w14:textId="5592B7B1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 w:rsidR="006437FD">
              <w:rPr>
                <w:rFonts w:hint="eastAsia"/>
                <w:szCs w:val="21"/>
              </w:rPr>
              <w:t>用户</w:t>
            </w:r>
            <w:r w:rsidR="006437FD">
              <w:rPr>
                <w:rFonts w:ascii="Damascus Medium" w:hAnsi="Damascus Medium" w:cs="Damascus Medium" w:hint="eastAsia"/>
                <w:szCs w:val="21"/>
              </w:rPr>
              <w:t>登录标记</w:t>
            </w:r>
            <w:r>
              <w:rPr>
                <w:szCs w:val="21"/>
              </w:rPr>
              <w:t>",</w:t>
            </w:r>
          </w:p>
          <w:p w14:paraId="42B8703F" w14:textId="509BBD0B" w:rsidR="006964DA" w:rsidRDefault="006964DA" w:rsidP="00B849A3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</w:p>
          <w:p w14:paraId="380C72C5" w14:textId="2C9710E2" w:rsidR="00B849A3" w:rsidRPr="00F237D1" w:rsidRDefault="00B849A3" w:rsidP="00B849A3">
            <w:pPr>
              <w:ind w:firstLine="48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szCs w:val="21"/>
              </w:rPr>
              <w:t>“favority”:true</w:t>
            </w:r>
            <w:r w:rsidR="00F237D1">
              <w:rPr>
                <w:szCs w:val="21"/>
              </w:rPr>
              <w:t>//true</w:t>
            </w:r>
            <w:r w:rsidR="00F237D1">
              <w:rPr>
                <w:rFonts w:hint="eastAsia"/>
                <w:szCs w:val="21"/>
              </w:rPr>
              <w:t>收藏</w:t>
            </w:r>
            <w:r w:rsidR="00F237D1">
              <w:rPr>
                <w:rFonts w:ascii="Damascus Medium" w:hAnsi="Damascus Medium" w:cs="Damascus Medium" w:hint="eastAsia"/>
                <w:szCs w:val="21"/>
              </w:rPr>
              <w:t xml:space="preserve">  </w:t>
            </w:r>
            <w:r w:rsidR="00F237D1">
              <w:rPr>
                <w:rFonts w:ascii="Times New Roman" w:hAnsi="Times New Roman" w:cs="Times New Roman"/>
                <w:szCs w:val="21"/>
              </w:rPr>
              <w:t xml:space="preserve">false </w:t>
            </w:r>
            <w:r w:rsidR="00F237D1">
              <w:rPr>
                <w:rFonts w:ascii="Damascus Medium" w:hAnsi="Damascus Medium" w:cs="Damascus Medium" w:hint="eastAsia"/>
                <w:szCs w:val="21"/>
              </w:rPr>
              <w:t>取消</w:t>
            </w:r>
          </w:p>
          <w:p w14:paraId="38B6E84B" w14:textId="77777777" w:rsidR="006964DA" w:rsidRDefault="006964DA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964DA" w14:paraId="3D83F9D7" w14:textId="77777777" w:rsidTr="007C16AD">
        <w:tc>
          <w:tcPr>
            <w:tcW w:w="1248" w:type="dxa"/>
            <w:shd w:val="clear" w:color="auto" w:fill="D9D9D9"/>
          </w:tcPr>
          <w:p w14:paraId="2FB6F9D0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199A5F5B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5248E1C7" w14:textId="77777777" w:rsidR="006964DA" w:rsidRDefault="006964DA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510A6037" w14:textId="77777777" w:rsidR="006964DA" w:rsidRDefault="006964DA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1619FE6B" w14:textId="77777777" w:rsidR="006964DA" w:rsidRDefault="006964DA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10794211" w14:textId="65FB6D35" w:rsidR="00336896" w:rsidRDefault="006964DA" w:rsidP="00336896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</w:t>
            </w:r>
          </w:p>
          <w:p w14:paraId="60191693" w14:textId="16E839BB" w:rsidR="006964DA" w:rsidRDefault="006964DA" w:rsidP="0033689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50E8781D" w14:textId="77777777" w:rsidR="006964DA" w:rsidRPr="006964DA" w:rsidRDefault="006964DA" w:rsidP="006964DA"/>
    <w:p w14:paraId="0876839A" w14:textId="0FFFD4BF" w:rsidR="001D7B9A" w:rsidRDefault="00635D08" w:rsidP="00635D08">
      <w:pPr>
        <w:pStyle w:val="2"/>
      </w:pPr>
      <w:bookmarkStart w:id="26" w:name="_Toc265063284"/>
      <w:commentRangeStart w:id="27"/>
      <w:r>
        <w:rPr>
          <w:rFonts w:hint="eastAsia"/>
        </w:rPr>
        <w:t>加入</w:t>
      </w:r>
      <w:r w:rsidR="009C7EE7">
        <w:rPr>
          <w:rFonts w:hint="eastAsia"/>
        </w:rPr>
        <w:t>与删除</w:t>
      </w:r>
      <w:r>
        <w:rPr>
          <w:rFonts w:hint="eastAsia"/>
        </w:rPr>
        <w:t>购物车</w:t>
      </w:r>
      <w:commentRangeEnd w:id="27"/>
      <w:r w:rsidR="00B26B6F">
        <w:rPr>
          <w:rStyle w:val="ac"/>
          <w:rFonts w:asciiTheme="minorHAnsi" w:eastAsiaTheme="minorEastAsia" w:hAnsiTheme="minorHAnsi" w:cstheme="minorBidi"/>
          <w:bCs w:val="0"/>
        </w:rPr>
        <w:commentReference w:id="27"/>
      </w:r>
      <w:bookmarkEnd w:id="26"/>
    </w:p>
    <w:p w14:paraId="45A36E4E" w14:textId="77777777" w:rsidR="001D7B9A" w:rsidRDefault="001D7B9A" w:rsidP="001D7B9A"/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635D08" w14:paraId="417E2683" w14:textId="77777777" w:rsidTr="007C16AD">
        <w:tc>
          <w:tcPr>
            <w:tcW w:w="1248" w:type="dxa"/>
            <w:shd w:val="clear" w:color="auto" w:fill="D9D9D9"/>
          </w:tcPr>
          <w:p w14:paraId="777785E4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3F5881F3" w14:textId="4FF0B260" w:rsidR="00635D08" w:rsidRDefault="00635D08" w:rsidP="007C16A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</w:t>
            </w:r>
            <w:r>
              <w:rPr>
                <w:szCs w:val="21"/>
              </w:rPr>
              <w:t>ShoppingCar</w:t>
            </w:r>
            <w:r w:rsidR="00212033">
              <w:rPr>
                <w:rFonts w:hint="eastAsia"/>
                <w:szCs w:val="21"/>
              </w:rPr>
              <w:t>Operation</w:t>
            </w:r>
            <w:r>
              <w:rPr>
                <w:rFonts w:hint="eastAsia"/>
                <w:szCs w:val="21"/>
              </w:rPr>
              <w:t>.json</w:t>
            </w:r>
          </w:p>
        </w:tc>
      </w:tr>
      <w:tr w:rsidR="00635D08" w14:paraId="48B3DFC9" w14:textId="77777777" w:rsidTr="007C16AD">
        <w:tc>
          <w:tcPr>
            <w:tcW w:w="1248" w:type="dxa"/>
            <w:shd w:val="clear" w:color="auto" w:fill="D9D9D9"/>
          </w:tcPr>
          <w:p w14:paraId="1F984443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F7F7B8F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635D08" w14:paraId="0A45D589" w14:textId="77777777" w:rsidTr="007C16AD">
        <w:tc>
          <w:tcPr>
            <w:tcW w:w="1248" w:type="dxa"/>
            <w:shd w:val="clear" w:color="auto" w:fill="D9D9D9"/>
          </w:tcPr>
          <w:p w14:paraId="379CFCC2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1C99770B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4678AF4C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productId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product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product_id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1EE9C955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ascii="Damascus Medium" w:hAnsi="Damascus Medium" w:cs="Damascus Medium" w:hint="eastAsia"/>
                <w:szCs w:val="21"/>
              </w:rPr>
              <w:t>登录标记</w:t>
            </w:r>
            <w:r>
              <w:rPr>
                <w:szCs w:val="21"/>
              </w:rPr>
              <w:t>",</w:t>
            </w:r>
          </w:p>
          <w:p w14:paraId="09DD89BD" w14:textId="77777777" w:rsidR="00635D08" w:rsidRPr="009C7EE7" w:rsidRDefault="00635D08" w:rsidP="00FC6F37">
            <w:pPr>
              <w:ind w:firstLine="480"/>
              <w:jc w:val="left"/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</w:p>
          <w:p w14:paraId="12F9D28F" w14:textId="08DCE46C" w:rsidR="00635D08" w:rsidRPr="009C7EE7" w:rsidRDefault="00635D08" w:rsidP="00FC6F37">
            <w:pPr>
              <w:ind w:firstLine="480"/>
              <w:jc w:val="left"/>
            </w:pPr>
            <w:r w:rsidRPr="009C7EE7">
              <w:t>“</w:t>
            </w:r>
            <w:r w:rsidR="006C1BA0">
              <w:rPr>
                <w:rFonts w:hint="eastAsia"/>
              </w:rPr>
              <w:t>add</w:t>
            </w:r>
            <w:r w:rsidR="006C1BA0">
              <w:rPr>
                <w:szCs w:val="21"/>
              </w:rPr>
              <w:t>ShoppingCar</w:t>
            </w:r>
            <w:r w:rsidRPr="009C7EE7">
              <w:t>”:true//true</w:t>
            </w:r>
            <w:r w:rsidR="006C1BA0">
              <w:rPr>
                <w:rFonts w:hint="eastAsia"/>
              </w:rPr>
              <w:t>添加</w:t>
            </w:r>
            <w:r w:rsidRPr="009C7EE7">
              <w:rPr>
                <w:rFonts w:hint="eastAsia"/>
              </w:rPr>
              <w:t xml:space="preserve">  </w:t>
            </w:r>
            <w:r w:rsidRPr="009C7EE7">
              <w:t xml:space="preserve">false </w:t>
            </w:r>
            <w:r w:rsidR="006C1BA0">
              <w:rPr>
                <w:rFonts w:hint="eastAsia"/>
              </w:rPr>
              <w:t>删除</w:t>
            </w:r>
            <w:r w:rsidR="006C1BA0">
              <w:rPr>
                <w:rFonts w:ascii="Damascus Medium" w:hAnsi="Damascus Medium" w:cs="Damascus Medium" w:hint="eastAsia"/>
              </w:rPr>
              <w:t>购物车</w:t>
            </w:r>
          </w:p>
          <w:p w14:paraId="150F6296" w14:textId="77777777" w:rsidR="00635D08" w:rsidRDefault="00635D08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35D08" w14:paraId="13E75448" w14:textId="77777777" w:rsidTr="007C16AD">
        <w:tc>
          <w:tcPr>
            <w:tcW w:w="1248" w:type="dxa"/>
            <w:shd w:val="clear" w:color="auto" w:fill="D9D9D9"/>
          </w:tcPr>
          <w:p w14:paraId="341D8F5C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D1184CD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54209825" w14:textId="77777777" w:rsidR="00635D08" w:rsidRDefault="00635D08" w:rsidP="007C16A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01799E09" w14:textId="77777777" w:rsidR="00635D08" w:rsidRDefault="00635D08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1B06389" w14:textId="77777777" w:rsidR="00635D08" w:rsidRDefault="00635D08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56E75550" w14:textId="77777777" w:rsidR="00635D08" w:rsidRDefault="00635D08" w:rsidP="007C16A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</w:t>
            </w:r>
          </w:p>
          <w:p w14:paraId="03C0BB8A" w14:textId="77777777" w:rsidR="00635D08" w:rsidRDefault="00635D08" w:rsidP="007C16A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29CB8B7E" w14:textId="77777777" w:rsidR="001D7B9A" w:rsidRDefault="001D7B9A" w:rsidP="001D7B9A"/>
    <w:p w14:paraId="1DB9AEE7" w14:textId="77777777" w:rsidR="00635D08" w:rsidRDefault="00635D08" w:rsidP="001D7B9A"/>
    <w:p w14:paraId="2AB52D9E" w14:textId="1DFE681A" w:rsidR="00422199" w:rsidRDefault="00422199" w:rsidP="00422199">
      <w:pPr>
        <w:pStyle w:val="1"/>
      </w:pPr>
      <w:bookmarkStart w:id="28" w:name="_Toc265063285"/>
      <w:r>
        <w:rPr>
          <w:rFonts w:hint="eastAsia"/>
        </w:rPr>
        <w:t>我要卖车</w:t>
      </w:r>
      <w:bookmarkEnd w:id="28"/>
    </w:p>
    <w:p w14:paraId="17B45054" w14:textId="4731D569" w:rsidR="00E451BA" w:rsidRDefault="00E451BA" w:rsidP="006A03F1">
      <w:pPr>
        <w:pStyle w:val="2"/>
      </w:pPr>
      <w:bookmarkStart w:id="29" w:name="_Toc265063286"/>
      <w:r>
        <w:rPr>
          <w:rFonts w:hint="eastAsia"/>
        </w:rPr>
        <w:t>汽车属性同步</w:t>
      </w:r>
      <w:bookmarkEnd w:id="29"/>
    </w:p>
    <w:p w14:paraId="7594BFB6" w14:textId="480B8AB2" w:rsidR="00E027E0" w:rsidRDefault="00E027E0" w:rsidP="0058256F">
      <w:pPr>
        <w:pStyle w:val="3"/>
      </w:pPr>
      <w:bookmarkStart w:id="30" w:name="_Toc265063287"/>
      <w:r>
        <w:rPr>
          <w:rFonts w:hint="eastAsia"/>
        </w:rPr>
        <w:t>获取品牌</w:t>
      </w:r>
      <w:bookmarkEnd w:id="30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124CD1" w14:paraId="53904F35" w14:textId="77777777" w:rsidTr="00FB31DF">
        <w:tc>
          <w:tcPr>
            <w:tcW w:w="1248" w:type="dxa"/>
            <w:shd w:val="clear" w:color="auto" w:fill="D9D9D9"/>
          </w:tcPr>
          <w:p w14:paraId="78F94220" w14:textId="77777777" w:rsidR="00124CD1" w:rsidRDefault="00124CD1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0D6AC18F" w14:textId="77777777" w:rsidR="00124CD1" w:rsidRDefault="00124CD1" w:rsidP="00FC6F37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/product/getBrands.json</w:t>
            </w:r>
          </w:p>
        </w:tc>
      </w:tr>
      <w:tr w:rsidR="00124CD1" w14:paraId="1B60C927" w14:textId="77777777" w:rsidTr="00FB31DF">
        <w:tc>
          <w:tcPr>
            <w:tcW w:w="1248" w:type="dxa"/>
            <w:shd w:val="clear" w:color="auto" w:fill="D9D9D9"/>
          </w:tcPr>
          <w:p w14:paraId="623B904C" w14:textId="77777777" w:rsidR="00124CD1" w:rsidRDefault="00124CD1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21BB0F7" w14:textId="77777777" w:rsidR="00124CD1" w:rsidRDefault="00124CD1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124CD1" w14:paraId="4CF812CC" w14:textId="77777777" w:rsidTr="00FB31DF">
        <w:tc>
          <w:tcPr>
            <w:tcW w:w="1248" w:type="dxa"/>
            <w:shd w:val="clear" w:color="auto" w:fill="D9D9D9"/>
          </w:tcPr>
          <w:p w14:paraId="6B119357" w14:textId="77777777" w:rsidR="00124CD1" w:rsidRDefault="00124CD1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1C4E56F6" w14:textId="77777777" w:rsidR="00124CD1" w:rsidRDefault="00124CD1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046AD3A4" w14:textId="77777777" w:rsidR="00124CD1" w:rsidRDefault="00124CD1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1145FDDE" w14:textId="77777777" w:rsidR="00124CD1" w:rsidRDefault="00124CD1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4528E578" w14:textId="77777777" w:rsidR="00124CD1" w:rsidRDefault="00124CD1" w:rsidP="00FC6F37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24CD1" w14:paraId="2B67D81E" w14:textId="77777777" w:rsidTr="00FB31DF">
        <w:tc>
          <w:tcPr>
            <w:tcW w:w="1248" w:type="dxa"/>
            <w:shd w:val="clear" w:color="auto" w:fill="D9D9D9"/>
          </w:tcPr>
          <w:p w14:paraId="63F5ECA8" w14:textId="77777777" w:rsidR="00124CD1" w:rsidRDefault="00124CD1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111EA068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{</w:t>
            </w:r>
          </w:p>
          <w:p w14:paraId="5EFC6476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"1": "A </w:t>
            </w:r>
            <w:r>
              <w:rPr>
                <w:rFonts w:cs="新宋体" w:hint="eastAsia"/>
                <w:kern w:val="0"/>
                <w:szCs w:val="21"/>
              </w:rPr>
              <w:t>奥迪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13A6E2EE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"2": "A </w:t>
            </w:r>
            <w:r>
              <w:rPr>
                <w:rFonts w:cs="新宋体" w:hint="eastAsia"/>
                <w:kern w:val="0"/>
                <w:szCs w:val="21"/>
              </w:rPr>
              <w:t>奥克斯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045C72B2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"3": "A </w:t>
            </w:r>
            <w:r>
              <w:rPr>
                <w:rFonts w:cs="新宋体" w:hint="eastAsia"/>
                <w:kern w:val="0"/>
                <w:szCs w:val="21"/>
              </w:rPr>
              <w:t>阿尔法·罗米欧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69A8CCE9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"4": "A </w:t>
            </w:r>
            <w:r>
              <w:rPr>
                <w:rFonts w:cs="新宋体" w:hint="eastAsia"/>
                <w:kern w:val="0"/>
                <w:szCs w:val="21"/>
              </w:rPr>
              <w:t>阿斯顿·马丁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0BC9F3F8" w14:textId="77777777" w:rsidR="001D33E0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"5": "B </w:t>
            </w:r>
            <w:r>
              <w:rPr>
                <w:rFonts w:cs="新宋体" w:hint="eastAsia"/>
                <w:kern w:val="0"/>
                <w:szCs w:val="21"/>
              </w:rPr>
              <w:t>奔驰</w:t>
            </w:r>
            <w:r>
              <w:rPr>
                <w:rFonts w:cs="新宋体" w:hint="eastAsia"/>
                <w:kern w:val="0"/>
                <w:szCs w:val="21"/>
              </w:rPr>
              <w:t>"</w:t>
            </w:r>
          </w:p>
          <w:p w14:paraId="038F4C1E" w14:textId="5DA12518" w:rsidR="00124CD1" w:rsidRDefault="001D33E0" w:rsidP="001D33E0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}</w:t>
            </w:r>
          </w:p>
        </w:tc>
      </w:tr>
    </w:tbl>
    <w:p w14:paraId="31B187CB" w14:textId="77777777" w:rsidR="00FB31DF" w:rsidRDefault="00FB31DF" w:rsidP="00FB31DF">
      <w:pPr>
        <w:pStyle w:val="3"/>
      </w:pPr>
      <w:bookmarkStart w:id="31" w:name="_Toc265063288"/>
      <w:r>
        <w:rPr>
          <w:rFonts w:hint="eastAsia"/>
        </w:rPr>
        <w:t>获取车系</w:t>
      </w:r>
      <w:bookmarkEnd w:id="3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53247E" w14:paraId="32D74F81" w14:textId="77777777" w:rsidTr="00FC6F37">
        <w:tc>
          <w:tcPr>
            <w:tcW w:w="1248" w:type="dxa"/>
            <w:shd w:val="clear" w:color="auto" w:fill="D9D9D9"/>
          </w:tcPr>
          <w:p w14:paraId="0A315EA9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23093231" w14:textId="77777777" w:rsidR="0053247E" w:rsidRDefault="0053247E" w:rsidP="00FC6F37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/product/getSeries.json</w:t>
            </w:r>
          </w:p>
        </w:tc>
      </w:tr>
      <w:tr w:rsidR="0053247E" w14:paraId="35DB64F5" w14:textId="77777777" w:rsidTr="00FC6F37">
        <w:tc>
          <w:tcPr>
            <w:tcW w:w="1248" w:type="dxa"/>
            <w:shd w:val="clear" w:color="auto" w:fill="D9D9D9"/>
          </w:tcPr>
          <w:p w14:paraId="0911C934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0A60925B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53247E" w14:paraId="79D63A1B" w14:textId="77777777" w:rsidTr="00FC6F37">
        <w:tc>
          <w:tcPr>
            <w:tcW w:w="1248" w:type="dxa"/>
            <w:shd w:val="clear" w:color="auto" w:fill="D9D9D9"/>
          </w:tcPr>
          <w:p w14:paraId="3CBCD1D0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32C9E4FE" w14:textId="77777777" w:rsidR="0053247E" w:rsidRDefault="0053247E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0662A23E" w14:textId="77777777" w:rsidR="0053247E" w:rsidRDefault="0053247E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/>
                <w:kern w:val="0"/>
                <w:szCs w:val="21"/>
              </w:rPr>
              <w:tab/>
              <w:t>"</w:t>
            </w:r>
            <w:r>
              <w:rPr>
                <w:rFonts w:cs="新宋体" w:hint="eastAsia"/>
                <w:kern w:val="0"/>
                <w:szCs w:val="21"/>
              </w:rPr>
              <w:t>brandId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:</w:t>
            </w:r>
            <w:r>
              <w:rPr>
                <w:rFonts w:cs="新宋体"/>
                <w:kern w:val="0"/>
                <w:szCs w:val="21"/>
              </w:rPr>
              <w:t xml:space="preserve"> "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getBrands.json</w:t>
            </w:r>
            <w:r>
              <w:rPr>
                <w:rFonts w:hint="eastAsia"/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brand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,</w:t>
            </w:r>
          </w:p>
          <w:p w14:paraId="10F6E052" w14:textId="77777777" w:rsidR="0053247E" w:rsidRDefault="0053247E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6A085B50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5DA40EBC" w14:textId="77777777" w:rsidR="0053247E" w:rsidRDefault="0053247E" w:rsidP="00FC6F37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53247E" w14:paraId="4537DE14" w14:textId="77777777" w:rsidTr="00FC6F37">
        <w:tc>
          <w:tcPr>
            <w:tcW w:w="1248" w:type="dxa"/>
            <w:shd w:val="clear" w:color="auto" w:fill="D9D9D9"/>
          </w:tcPr>
          <w:p w14:paraId="2A8008A8" w14:textId="77777777" w:rsidR="0053247E" w:rsidRDefault="0053247E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5E32901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{</w:t>
            </w:r>
          </w:p>
          <w:p w14:paraId="16A8DEB0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"1": "A </w:t>
            </w:r>
            <w:r>
              <w:rPr>
                <w:rFonts w:cs="新宋体" w:hint="eastAsia"/>
                <w:kern w:val="0"/>
                <w:szCs w:val="21"/>
              </w:rPr>
              <w:t>奥迪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6773B8D0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"2": "A </w:t>
            </w:r>
            <w:r>
              <w:rPr>
                <w:rFonts w:cs="新宋体" w:hint="eastAsia"/>
                <w:kern w:val="0"/>
                <w:szCs w:val="21"/>
              </w:rPr>
              <w:t>奥克斯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5D85EA36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"3": "A </w:t>
            </w:r>
            <w:r>
              <w:rPr>
                <w:rFonts w:cs="新宋体" w:hint="eastAsia"/>
                <w:kern w:val="0"/>
                <w:szCs w:val="21"/>
              </w:rPr>
              <w:t>阿尔法·罗米欧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757713F9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"4": "A </w:t>
            </w:r>
            <w:r>
              <w:rPr>
                <w:rFonts w:cs="新宋体" w:hint="eastAsia"/>
                <w:kern w:val="0"/>
                <w:szCs w:val="21"/>
              </w:rPr>
              <w:t>阿斯顿·马丁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7446290C" w14:textId="77777777" w:rsidR="001B70CB" w:rsidRDefault="001B70CB" w:rsidP="001B70CB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"5": "B </w:t>
            </w:r>
            <w:r>
              <w:rPr>
                <w:rFonts w:cs="新宋体" w:hint="eastAsia"/>
                <w:kern w:val="0"/>
                <w:szCs w:val="21"/>
              </w:rPr>
              <w:t>奔驰</w:t>
            </w:r>
            <w:r>
              <w:rPr>
                <w:rFonts w:cs="新宋体" w:hint="eastAsia"/>
                <w:kern w:val="0"/>
                <w:szCs w:val="21"/>
              </w:rPr>
              <w:t>"</w:t>
            </w:r>
          </w:p>
          <w:p w14:paraId="5F406A38" w14:textId="42A19949" w:rsidR="0053247E" w:rsidRDefault="001B70CB" w:rsidP="001B70C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}</w:t>
            </w:r>
          </w:p>
        </w:tc>
      </w:tr>
    </w:tbl>
    <w:p w14:paraId="02B34E57" w14:textId="1B477C4C" w:rsidR="00FB31DF" w:rsidRPr="00FB31DF" w:rsidRDefault="00FB31DF" w:rsidP="00FB31DF"/>
    <w:p w14:paraId="44D6A15D" w14:textId="7A5BF119" w:rsidR="00124CD1" w:rsidRDefault="00FB31DF" w:rsidP="00FB31DF">
      <w:pPr>
        <w:tabs>
          <w:tab w:val="left" w:pos="1227"/>
        </w:tabs>
      </w:pPr>
      <w:r>
        <w:tab/>
      </w:r>
    </w:p>
    <w:p w14:paraId="3E4839C7" w14:textId="77777777" w:rsidR="002C65B0" w:rsidRDefault="002C65B0" w:rsidP="002C65B0">
      <w:pPr>
        <w:pStyle w:val="3"/>
      </w:pPr>
      <w:bookmarkStart w:id="32" w:name="_Toc265063289"/>
      <w:r>
        <w:rPr>
          <w:rFonts w:hint="eastAsia"/>
        </w:rPr>
        <w:t>获取车型</w:t>
      </w:r>
      <w:bookmarkEnd w:id="3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DD7689" w14:paraId="29B15227" w14:textId="77777777" w:rsidTr="006E2E82">
        <w:tc>
          <w:tcPr>
            <w:tcW w:w="1248" w:type="dxa"/>
            <w:shd w:val="clear" w:color="auto" w:fill="D9D9D9"/>
          </w:tcPr>
          <w:p w14:paraId="1DD13661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E1FEC18" w14:textId="77777777" w:rsidR="00DD7689" w:rsidRDefault="00DD7689" w:rsidP="00FC6F37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/product/getModels.json</w:t>
            </w:r>
          </w:p>
        </w:tc>
      </w:tr>
      <w:tr w:rsidR="00DD7689" w14:paraId="2205807E" w14:textId="77777777" w:rsidTr="006E2E82">
        <w:tc>
          <w:tcPr>
            <w:tcW w:w="1248" w:type="dxa"/>
            <w:shd w:val="clear" w:color="auto" w:fill="D9D9D9"/>
          </w:tcPr>
          <w:p w14:paraId="12A95858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05AEE7F6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DD7689" w14:paraId="0DFF7FD7" w14:textId="77777777" w:rsidTr="006E2E82">
        <w:tc>
          <w:tcPr>
            <w:tcW w:w="1248" w:type="dxa"/>
            <w:shd w:val="clear" w:color="auto" w:fill="D9D9D9"/>
          </w:tcPr>
          <w:p w14:paraId="481F171F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6BC6E6B0" w14:textId="77777777" w:rsidR="00DD7689" w:rsidRDefault="00DD7689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488CD364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rFonts w:cs="新宋体"/>
                <w:kern w:val="0"/>
                <w:szCs w:val="21"/>
              </w:rPr>
              <w:tab/>
            </w:r>
            <w:r>
              <w:rPr>
                <w:rFonts w:hint="eastAsia"/>
                <w:szCs w:val="21"/>
              </w:rPr>
              <w:t>"seriesId": "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getSeries.json</w:t>
            </w:r>
            <w:r>
              <w:rPr>
                <w:rFonts w:hint="eastAsia"/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series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String",</w:t>
            </w:r>
          </w:p>
          <w:p w14:paraId="5D967B11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"accessToken": "String",</w:t>
            </w:r>
          </w:p>
          <w:p w14:paraId="70FC2FE9" w14:textId="77777777" w:rsidR="00DD7689" w:rsidRDefault="00DD7689" w:rsidP="00FC6F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15C6FDB3" w14:textId="77777777" w:rsidR="00DD7689" w:rsidRDefault="00DD7689" w:rsidP="00FC6F37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E2E82" w14:paraId="26F787FE" w14:textId="77777777" w:rsidTr="006E2E82">
        <w:tc>
          <w:tcPr>
            <w:tcW w:w="1248" w:type="dxa"/>
            <w:shd w:val="clear" w:color="auto" w:fill="D9D9D9"/>
          </w:tcPr>
          <w:p w14:paraId="1DD81D58" w14:textId="77777777" w:rsidR="006E2E82" w:rsidRDefault="006E2E82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92D25B4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040C6594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"98": "2011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1.4 TFSI  7</w:t>
            </w:r>
            <w:r>
              <w:rPr>
                <w:rFonts w:hint="eastAsia"/>
                <w:szCs w:val="21"/>
              </w:rPr>
              <w:t>档双离合</w:t>
            </w:r>
            <w:r>
              <w:rPr>
                <w:rFonts w:hint="eastAsia"/>
                <w:szCs w:val="21"/>
              </w:rPr>
              <w:t xml:space="preserve"> Urban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>",</w:t>
            </w:r>
          </w:p>
          <w:p w14:paraId="6AA1838E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"99": "2011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1.4 TFSI  7</w:t>
            </w:r>
            <w:r>
              <w:rPr>
                <w:rFonts w:hint="eastAsia"/>
                <w:szCs w:val="21"/>
              </w:rPr>
              <w:t>档双离合</w:t>
            </w:r>
            <w:r>
              <w:rPr>
                <w:rFonts w:hint="eastAsia"/>
                <w:szCs w:val="21"/>
              </w:rPr>
              <w:t xml:space="preserve"> Ego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>",</w:t>
            </w:r>
          </w:p>
          <w:p w14:paraId="5140BF8B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"100": "2011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1.4 TFSI  7</w:t>
            </w:r>
            <w:r>
              <w:rPr>
                <w:rFonts w:hint="eastAsia"/>
                <w:szCs w:val="21"/>
              </w:rPr>
              <w:t>档双离合</w:t>
            </w:r>
            <w:r>
              <w:rPr>
                <w:rFonts w:hint="eastAsia"/>
                <w:szCs w:val="21"/>
              </w:rPr>
              <w:t xml:space="preserve"> Ego plus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>",</w:t>
            </w:r>
          </w:p>
          <w:p w14:paraId="3C0112FC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"15668": "2012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Sportback 1.4 TFSI </w:t>
            </w:r>
            <w:r>
              <w:rPr>
                <w:rFonts w:hint="eastAsia"/>
                <w:szCs w:val="21"/>
              </w:rPr>
              <w:t>双离合</w:t>
            </w:r>
            <w:r>
              <w:rPr>
                <w:rFonts w:hint="eastAsia"/>
                <w:szCs w:val="21"/>
              </w:rPr>
              <w:t xml:space="preserve"> Urban",</w:t>
            </w:r>
          </w:p>
          <w:p w14:paraId="10421F12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"15669": "2012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Sportback 1.4 TFSI </w:t>
            </w:r>
            <w:r>
              <w:rPr>
                <w:rFonts w:hint="eastAsia"/>
                <w:szCs w:val="21"/>
              </w:rPr>
              <w:t>双离合</w:t>
            </w:r>
            <w:r>
              <w:rPr>
                <w:rFonts w:hint="eastAsia"/>
                <w:szCs w:val="21"/>
              </w:rPr>
              <w:t xml:space="preserve"> Ego",</w:t>
            </w:r>
          </w:p>
          <w:p w14:paraId="53AEC0FE" w14:textId="77777777" w:rsidR="006E2E82" w:rsidRDefault="006E2E82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"15670": "2012 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 xml:space="preserve"> Sportback 1.4 TFSI </w:t>
            </w:r>
            <w:r>
              <w:rPr>
                <w:rFonts w:hint="eastAsia"/>
                <w:szCs w:val="21"/>
              </w:rPr>
              <w:t>双离合</w:t>
            </w:r>
            <w:r>
              <w:rPr>
                <w:rFonts w:hint="eastAsia"/>
                <w:szCs w:val="21"/>
              </w:rPr>
              <w:t xml:space="preserve"> Ego plus"</w:t>
            </w:r>
          </w:p>
          <w:p w14:paraId="622455AC" w14:textId="722EA6BD" w:rsidR="006E2E82" w:rsidRDefault="006E2E82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343D4FCF" w14:textId="77777777" w:rsidR="00FB31DF" w:rsidRDefault="00FB31DF" w:rsidP="00FB31DF">
      <w:pPr>
        <w:tabs>
          <w:tab w:val="left" w:pos="1227"/>
        </w:tabs>
      </w:pPr>
    </w:p>
    <w:p w14:paraId="7722072D" w14:textId="6F7A3FA8" w:rsidR="00821698" w:rsidRDefault="00821698" w:rsidP="00821698">
      <w:pPr>
        <w:pStyle w:val="2"/>
      </w:pPr>
      <w:bookmarkStart w:id="33" w:name="_Toc265063290"/>
      <w:r>
        <w:rPr>
          <w:rFonts w:hint="eastAsia"/>
        </w:rPr>
        <w:t>省市区接口</w:t>
      </w:r>
      <w:bookmarkEnd w:id="33"/>
    </w:p>
    <w:p w14:paraId="6350D0FB" w14:textId="77777777" w:rsidR="00821698" w:rsidRDefault="00821698" w:rsidP="0091663B">
      <w:pPr>
        <w:pStyle w:val="3"/>
      </w:pPr>
      <w:bookmarkStart w:id="34" w:name="_Toc265063291"/>
      <w:r>
        <w:rPr>
          <w:rFonts w:hint="eastAsia"/>
        </w:rPr>
        <w:t>获取省份</w:t>
      </w:r>
      <w:bookmarkEnd w:id="34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821698" w14:paraId="1FAFD257" w14:textId="77777777" w:rsidTr="00952D5D">
        <w:tc>
          <w:tcPr>
            <w:tcW w:w="1248" w:type="dxa"/>
            <w:shd w:val="clear" w:color="auto" w:fill="D9D9D9"/>
          </w:tcPr>
          <w:p w14:paraId="2E6E0F6A" w14:textId="77777777" w:rsidR="00821698" w:rsidRDefault="00821698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4F52345E" w14:textId="77777777" w:rsidR="00821698" w:rsidRDefault="00821698" w:rsidP="00952D5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/address/getProvinces.json</w:t>
            </w:r>
          </w:p>
        </w:tc>
      </w:tr>
      <w:tr w:rsidR="00821698" w14:paraId="1F322315" w14:textId="77777777" w:rsidTr="00952D5D">
        <w:tc>
          <w:tcPr>
            <w:tcW w:w="1248" w:type="dxa"/>
            <w:shd w:val="clear" w:color="auto" w:fill="D9D9D9"/>
          </w:tcPr>
          <w:p w14:paraId="3725256E" w14:textId="77777777" w:rsidR="00821698" w:rsidRDefault="00821698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719ADED" w14:textId="77777777" w:rsidR="00821698" w:rsidRDefault="00821698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821698" w14:paraId="54D8E6A4" w14:textId="77777777" w:rsidTr="00952D5D">
        <w:tc>
          <w:tcPr>
            <w:tcW w:w="1248" w:type="dxa"/>
            <w:shd w:val="clear" w:color="auto" w:fill="D9D9D9"/>
          </w:tcPr>
          <w:p w14:paraId="6178A921" w14:textId="77777777" w:rsidR="00821698" w:rsidRDefault="00821698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6CFD4248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4AE4C88E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45EEC7ED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7478AEDA" w14:textId="77777777" w:rsidR="00821698" w:rsidRDefault="00821698" w:rsidP="00952D5D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821698" w14:paraId="61D1823C" w14:textId="77777777" w:rsidTr="00952D5D">
        <w:tc>
          <w:tcPr>
            <w:tcW w:w="1248" w:type="dxa"/>
            <w:shd w:val="clear" w:color="auto" w:fill="D9D9D9"/>
          </w:tcPr>
          <w:p w14:paraId="20150EC0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2E3A82D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{</w:t>
            </w:r>
          </w:p>
          <w:p w14:paraId="52B7AAAD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"1": "</w:t>
            </w:r>
            <w:r>
              <w:rPr>
                <w:rFonts w:cs="新宋体" w:hint="eastAsia"/>
                <w:kern w:val="0"/>
                <w:szCs w:val="21"/>
              </w:rPr>
              <w:t>北京市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6B1B9100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"2": "</w:t>
            </w:r>
            <w:r>
              <w:rPr>
                <w:rFonts w:cs="新宋体" w:hint="eastAsia"/>
                <w:kern w:val="0"/>
                <w:szCs w:val="21"/>
              </w:rPr>
              <w:t>天津市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1B96AB42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"3": "</w:t>
            </w:r>
            <w:r>
              <w:rPr>
                <w:rFonts w:cs="新宋体" w:hint="eastAsia"/>
                <w:kern w:val="0"/>
                <w:szCs w:val="21"/>
              </w:rPr>
              <w:t>河北省</w:t>
            </w:r>
            <w:r>
              <w:rPr>
                <w:rFonts w:cs="新宋体" w:hint="eastAsia"/>
                <w:kern w:val="0"/>
                <w:szCs w:val="21"/>
              </w:rPr>
              <w:t>",</w:t>
            </w:r>
          </w:p>
          <w:p w14:paraId="7E34B8FF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"4": "</w:t>
            </w:r>
            <w:r>
              <w:rPr>
                <w:rFonts w:cs="新宋体" w:hint="eastAsia"/>
                <w:kern w:val="0"/>
                <w:szCs w:val="21"/>
              </w:rPr>
              <w:t>山西省</w:t>
            </w:r>
            <w:r>
              <w:rPr>
                <w:rFonts w:cs="新宋体" w:hint="eastAsia"/>
                <w:kern w:val="0"/>
                <w:szCs w:val="21"/>
              </w:rPr>
              <w:t>"</w:t>
            </w:r>
          </w:p>
          <w:p w14:paraId="47AA0D6A" w14:textId="77777777" w:rsidR="00821698" w:rsidRDefault="00821698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>}</w:t>
            </w:r>
          </w:p>
        </w:tc>
      </w:tr>
    </w:tbl>
    <w:p w14:paraId="3FE9090A" w14:textId="77777777" w:rsidR="00821698" w:rsidRPr="00821698" w:rsidRDefault="00821698" w:rsidP="00821698"/>
    <w:p w14:paraId="6E3EEB05" w14:textId="77777777" w:rsidR="0091663B" w:rsidRDefault="0091663B" w:rsidP="0091663B">
      <w:pPr>
        <w:pStyle w:val="3"/>
      </w:pPr>
      <w:bookmarkStart w:id="35" w:name="_Toc265063292"/>
      <w:r>
        <w:rPr>
          <w:rFonts w:hint="eastAsia"/>
        </w:rPr>
        <w:t>获取城市</w:t>
      </w:r>
      <w:bookmarkEnd w:id="35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91663B" w14:paraId="42DFE0D7" w14:textId="77777777" w:rsidTr="00952D5D">
        <w:tc>
          <w:tcPr>
            <w:tcW w:w="1248" w:type="dxa"/>
            <w:shd w:val="clear" w:color="auto" w:fill="D9D9D9"/>
          </w:tcPr>
          <w:p w14:paraId="7ECB0790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4DEE1D1E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/address/getCities.json</w:t>
            </w:r>
          </w:p>
        </w:tc>
      </w:tr>
      <w:tr w:rsidR="0091663B" w14:paraId="501B89DC" w14:textId="77777777" w:rsidTr="00952D5D">
        <w:tc>
          <w:tcPr>
            <w:tcW w:w="1248" w:type="dxa"/>
            <w:shd w:val="clear" w:color="auto" w:fill="D9D9D9"/>
          </w:tcPr>
          <w:p w14:paraId="21C162E3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12FB5C95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91663B" w14:paraId="1A8D1C49" w14:textId="77777777" w:rsidTr="00952D5D">
        <w:tc>
          <w:tcPr>
            <w:tcW w:w="1248" w:type="dxa"/>
            <w:shd w:val="clear" w:color="auto" w:fill="D9D9D9"/>
          </w:tcPr>
          <w:p w14:paraId="4B848C92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37119A1A" w14:textId="77777777" w:rsidR="0091663B" w:rsidRDefault="0091663B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3951A1DA" w14:textId="77777777" w:rsidR="0091663B" w:rsidRDefault="0091663B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/>
                <w:kern w:val="0"/>
                <w:szCs w:val="21"/>
              </w:rPr>
              <w:tab/>
              <w:t>"</w:t>
            </w:r>
            <w:r>
              <w:rPr>
                <w:rFonts w:cs="新宋体" w:hint="eastAsia"/>
                <w:kern w:val="0"/>
                <w:szCs w:val="21"/>
              </w:rPr>
              <w:t>provinceId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:</w:t>
            </w:r>
            <w:r>
              <w:rPr>
                <w:rFonts w:cs="新宋体"/>
                <w:kern w:val="0"/>
                <w:szCs w:val="21"/>
              </w:rPr>
              <w:t xml:space="preserve"> "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getProvinces.json</w:t>
            </w:r>
            <w:r>
              <w:rPr>
                <w:rFonts w:hint="eastAsia"/>
                <w:szCs w:val="21"/>
              </w:rPr>
              <w:t>返回的</w:t>
            </w:r>
            <w:r>
              <w:rPr>
                <w:rFonts w:cs="新宋体" w:hint="eastAsia"/>
                <w:kern w:val="0"/>
                <w:szCs w:val="21"/>
              </w:rPr>
              <w:t xml:space="preserve">province 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,</w:t>
            </w:r>
          </w:p>
          <w:p w14:paraId="0BBAE9D6" w14:textId="77777777" w:rsidR="0091663B" w:rsidRDefault="0091663B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1CA96EB7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2B093042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91663B" w14:paraId="5DD45E8B" w14:textId="77777777" w:rsidTr="00952D5D">
        <w:tc>
          <w:tcPr>
            <w:tcW w:w="1248" w:type="dxa"/>
            <w:shd w:val="clear" w:color="auto" w:fill="D9D9D9"/>
          </w:tcPr>
          <w:p w14:paraId="3282DADC" w14:textId="77777777" w:rsidR="0091663B" w:rsidRDefault="0091663B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113088E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23C193C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"5": "</w:t>
            </w:r>
            <w:r>
              <w:rPr>
                <w:rFonts w:hint="eastAsia"/>
                <w:szCs w:val="21"/>
              </w:rPr>
              <w:t>邯郸市</w:t>
            </w:r>
            <w:r>
              <w:rPr>
                <w:rFonts w:hint="eastAsia"/>
                <w:szCs w:val="21"/>
              </w:rPr>
              <w:t>",</w:t>
            </w:r>
          </w:p>
          <w:p w14:paraId="46A0F0FB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"6": "</w:t>
            </w:r>
            <w:r>
              <w:rPr>
                <w:rFonts w:hint="eastAsia"/>
                <w:szCs w:val="21"/>
              </w:rPr>
              <w:t>石家庄市</w:t>
            </w:r>
            <w:r>
              <w:rPr>
                <w:rFonts w:hint="eastAsia"/>
                <w:szCs w:val="21"/>
              </w:rPr>
              <w:t>",</w:t>
            </w:r>
          </w:p>
          <w:p w14:paraId="2749B363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"7": "</w:t>
            </w:r>
            <w:r>
              <w:rPr>
                <w:rFonts w:hint="eastAsia"/>
                <w:szCs w:val="21"/>
              </w:rPr>
              <w:t>保定市</w:t>
            </w:r>
            <w:r>
              <w:rPr>
                <w:rFonts w:hint="eastAsia"/>
                <w:szCs w:val="21"/>
              </w:rPr>
              <w:t>"</w:t>
            </w:r>
          </w:p>
          <w:p w14:paraId="5173AD83" w14:textId="77777777" w:rsidR="0091663B" w:rsidRDefault="0091663B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7553564D" w14:textId="77777777" w:rsidR="00821698" w:rsidRDefault="00821698" w:rsidP="00FB31DF">
      <w:pPr>
        <w:tabs>
          <w:tab w:val="left" w:pos="1227"/>
        </w:tabs>
      </w:pPr>
    </w:p>
    <w:p w14:paraId="61B4B5D0" w14:textId="77777777" w:rsidR="00313C36" w:rsidRDefault="00313C36" w:rsidP="00313C36">
      <w:pPr>
        <w:pStyle w:val="3"/>
      </w:pPr>
      <w:bookmarkStart w:id="36" w:name="_Toc265063293"/>
      <w:r>
        <w:rPr>
          <w:rFonts w:hint="eastAsia"/>
        </w:rPr>
        <w:t>获取区县</w:t>
      </w:r>
      <w:bookmarkEnd w:id="36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313C36" w14:paraId="6564C65E" w14:textId="77777777" w:rsidTr="00952D5D">
        <w:tc>
          <w:tcPr>
            <w:tcW w:w="1248" w:type="dxa"/>
            <w:shd w:val="clear" w:color="auto" w:fill="D9D9D9"/>
          </w:tcPr>
          <w:p w14:paraId="6CAFCAD2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2F04C776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/address/getCounties.json</w:t>
            </w:r>
          </w:p>
        </w:tc>
      </w:tr>
      <w:tr w:rsidR="00313C36" w14:paraId="45AA020B" w14:textId="77777777" w:rsidTr="00952D5D">
        <w:tc>
          <w:tcPr>
            <w:tcW w:w="1248" w:type="dxa"/>
            <w:shd w:val="clear" w:color="auto" w:fill="D9D9D9"/>
          </w:tcPr>
          <w:p w14:paraId="661AEF72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3260C673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313C36" w14:paraId="7CB9EBD9" w14:textId="77777777" w:rsidTr="00952D5D">
        <w:tc>
          <w:tcPr>
            <w:tcW w:w="1248" w:type="dxa"/>
            <w:shd w:val="clear" w:color="auto" w:fill="D9D9D9"/>
          </w:tcPr>
          <w:p w14:paraId="261D38CA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4A185A39" w14:textId="77777777" w:rsidR="00313C36" w:rsidRDefault="00313C36" w:rsidP="00952D5D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234A296E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rFonts w:cs="新宋体"/>
                <w:kern w:val="0"/>
                <w:szCs w:val="21"/>
              </w:rPr>
              <w:tab/>
            </w:r>
            <w:r>
              <w:rPr>
                <w:rFonts w:hint="eastAsia"/>
                <w:szCs w:val="21"/>
              </w:rPr>
              <w:t>"cityId": "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getCities.json</w:t>
            </w:r>
            <w:r>
              <w:rPr>
                <w:rFonts w:hint="eastAsia"/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city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String",</w:t>
            </w:r>
          </w:p>
          <w:p w14:paraId="6F2429F0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"accessToken": "String",</w:t>
            </w:r>
          </w:p>
          <w:p w14:paraId="5969D93E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4CBFFF82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13C36" w14:paraId="0D258E3A" w14:textId="77777777" w:rsidTr="00952D5D">
        <w:tc>
          <w:tcPr>
            <w:tcW w:w="1248" w:type="dxa"/>
            <w:shd w:val="clear" w:color="auto" w:fill="D9D9D9"/>
          </w:tcPr>
          <w:p w14:paraId="0399EAEF" w14:textId="77777777" w:rsidR="00313C36" w:rsidRDefault="00313C36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42D6731E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80B2AC1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"96": "</w:t>
            </w:r>
            <w:r>
              <w:rPr>
                <w:rFonts w:hint="eastAsia"/>
                <w:szCs w:val="21"/>
              </w:rPr>
              <w:t>邯山区</w:t>
            </w:r>
            <w:r>
              <w:rPr>
                <w:rFonts w:hint="eastAsia"/>
                <w:szCs w:val="21"/>
              </w:rPr>
              <w:t>",</w:t>
            </w:r>
          </w:p>
          <w:p w14:paraId="1F73F453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"97": "</w:t>
            </w:r>
            <w:r>
              <w:rPr>
                <w:rFonts w:hint="eastAsia"/>
                <w:szCs w:val="21"/>
              </w:rPr>
              <w:t>丛台区</w:t>
            </w:r>
            <w:r>
              <w:rPr>
                <w:rFonts w:hint="eastAsia"/>
                <w:szCs w:val="21"/>
              </w:rPr>
              <w:t>",</w:t>
            </w:r>
          </w:p>
          <w:p w14:paraId="3E70CF32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"98": "</w:t>
            </w:r>
            <w:r>
              <w:rPr>
                <w:rFonts w:hint="eastAsia"/>
                <w:szCs w:val="21"/>
              </w:rPr>
              <w:t>复兴区</w:t>
            </w:r>
            <w:r>
              <w:rPr>
                <w:rFonts w:hint="eastAsia"/>
                <w:szCs w:val="21"/>
              </w:rPr>
              <w:t>",</w:t>
            </w:r>
          </w:p>
          <w:p w14:paraId="08C9901A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"99": "</w:t>
            </w:r>
            <w:r>
              <w:rPr>
                <w:rFonts w:hint="eastAsia"/>
                <w:szCs w:val="21"/>
              </w:rPr>
              <w:t>峰峰矿区</w:t>
            </w:r>
            <w:r>
              <w:rPr>
                <w:rFonts w:hint="eastAsia"/>
                <w:szCs w:val="21"/>
              </w:rPr>
              <w:t>"</w:t>
            </w:r>
          </w:p>
          <w:p w14:paraId="37A9EE3E" w14:textId="77777777" w:rsidR="00313C36" w:rsidRDefault="00313C36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3EA5E862" w14:textId="77777777" w:rsidR="0091663B" w:rsidRDefault="0091663B" w:rsidP="00FB31DF">
      <w:pPr>
        <w:tabs>
          <w:tab w:val="left" w:pos="1227"/>
        </w:tabs>
      </w:pPr>
    </w:p>
    <w:p w14:paraId="1922CA93" w14:textId="77777777" w:rsidR="00821698" w:rsidRPr="00124CD1" w:rsidRDefault="00821698" w:rsidP="00FB31DF">
      <w:pPr>
        <w:tabs>
          <w:tab w:val="left" w:pos="1227"/>
        </w:tabs>
      </w:pPr>
    </w:p>
    <w:p w14:paraId="3E422CAD" w14:textId="77777777" w:rsidR="006A03F1" w:rsidRDefault="006A03F1" w:rsidP="006A03F1">
      <w:pPr>
        <w:pStyle w:val="2"/>
      </w:pPr>
      <w:bookmarkStart w:id="37" w:name="_Toc265063294"/>
      <w:r>
        <w:rPr>
          <w:rFonts w:hint="eastAsia"/>
        </w:rPr>
        <w:t>上传图片</w:t>
      </w:r>
      <w:bookmarkEnd w:id="37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6A03F1" w14:paraId="0BC150FA" w14:textId="77777777" w:rsidTr="00D66DD6">
        <w:tc>
          <w:tcPr>
            <w:tcW w:w="1248" w:type="dxa"/>
            <w:shd w:val="clear" w:color="auto" w:fill="D9D9D9"/>
          </w:tcPr>
          <w:p w14:paraId="0BB8B0EF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47686A42" w14:textId="77777777" w:rsidR="006A03F1" w:rsidRDefault="006A03F1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/product/imageUpload.json</w:t>
            </w:r>
          </w:p>
        </w:tc>
      </w:tr>
      <w:tr w:rsidR="006A03F1" w14:paraId="6355811D" w14:textId="77777777" w:rsidTr="00D66DD6">
        <w:tc>
          <w:tcPr>
            <w:tcW w:w="1248" w:type="dxa"/>
            <w:shd w:val="clear" w:color="auto" w:fill="D9D9D9"/>
          </w:tcPr>
          <w:p w14:paraId="124C48FC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1398ADF0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6A03F1" w14:paraId="7A8078F6" w14:textId="77777777" w:rsidTr="00D66DD6">
        <w:tc>
          <w:tcPr>
            <w:tcW w:w="1248" w:type="dxa"/>
            <w:shd w:val="clear" w:color="auto" w:fill="D9D9D9"/>
          </w:tcPr>
          <w:p w14:paraId="624726D3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5EA95F11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2B0F707" w14:textId="77777777" w:rsidR="006A03F1" w:rsidRDefault="006A03F1" w:rsidP="006A03F1">
            <w:pPr>
              <w:ind w:firstLineChars="200" w:firstLine="480"/>
              <w:jc w:val="left"/>
              <w:rPr>
                <w:rFonts w:eastAsia="宋体"/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image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选择需要上传的图片，</w:t>
            </w:r>
            <w:r>
              <w:rPr>
                <w:rFonts w:hint="eastAsia"/>
                <w:szCs w:val="21"/>
              </w:rPr>
              <w:t>JPG</w:t>
            </w:r>
            <w:r>
              <w:rPr>
                <w:rFonts w:hint="eastAsia"/>
                <w:szCs w:val="21"/>
              </w:rPr>
              <w:t>格式</w:t>
            </w:r>
            <w:r>
              <w:rPr>
                <w:szCs w:val="21"/>
              </w:rPr>
              <w:t>",</w:t>
            </w:r>
          </w:p>
          <w:p w14:paraId="7A0197F0" w14:textId="77777777" w:rsidR="006A03F1" w:rsidRDefault="006A03F1" w:rsidP="006A03F1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2A2ECE92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60B77E98" w14:textId="77777777" w:rsidR="006A03F1" w:rsidRDefault="006A03F1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A03F1" w14:paraId="112A218D" w14:textId="77777777" w:rsidTr="00D66DD6">
        <w:tc>
          <w:tcPr>
            <w:tcW w:w="1248" w:type="dxa"/>
            <w:shd w:val="clear" w:color="auto" w:fill="D9D9D9"/>
          </w:tcPr>
          <w:p w14:paraId="2DAD7D37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73A96697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44D1B73A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3C6EF606" w14:textId="77777777" w:rsidR="006A03F1" w:rsidRDefault="006A03F1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07E128BD" w14:textId="77777777" w:rsidR="006A03F1" w:rsidRDefault="006A03F1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63E484FE" w14:textId="77777777" w:rsidR="006A03F1" w:rsidRDefault="006A03F1" w:rsidP="006A03F1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图片上传成功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50CEF62A" w14:textId="77777777" w:rsidR="006A03F1" w:rsidRDefault="006A03F1" w:rsidP="006A03F1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"imageId": "30"</w:t>
            </w:r>
          </w:p>
          <w:p w14:paraId="2EC686B2" w14:textId="77777777" w:rsidR="006A03F1" w:rsidRDefault="006A03F1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55A88D50" w14:textId="77777777" w:rsidR="006A03F1" w:rsidRDefault="006A03F1" w:rsidP="006A03F1"/>
    <w:p w14:paraId="7AFF7EDB" w14:textId="77777777" w:rsidR="00320D44" w:rsidRDefault="00320D44" w:rsidP="00320D44">
      <w:pPr>
        <w:pStyle w:val="2"/>
      </w:pPr>
      <w:bookmarkStart w:id="38" w:name="_Toc265063295"/>
      <w:r>
        <w:rPr>
          <w:rFonts w:hint="eastAsia"/>
        </w:rPr>
        <w:t>发布二手车</w:t>
      </w:r>
      <w:bookmarkEnd w:id="38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320D44" w14:paraId="10212715" w14:textId="77777777" w:rsidTr="00D66DD6">
        <w:tc>
          <w:tcPr>
            <w:tcW w:w="1248" w:type="dxa"/>
            <w:shd w:val="clear" w:color="auto" w:fill="D9D9D9"/>
          </w:tcPr>
          <w:p w14:paraId="36B29417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BE80BFF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/product/publishUsedCar.json</w:t>
            </w:r>
          </w:p>
        </w:tc>
      </w:tr>
      <w:tr w:rsidR="00320D44" w14:paraId="5FEB5CA2" w14:textId="77777777" w:rsidTr="00D66DD6">
        <w:tc>
          <w:tcPr>
            <w:tcW w:w="1248" w:type="dxa"/>
            <w:shd w:val="clear" w:color="auto" w:fill="D9D9D9"/>
          </w:tcPr>
          <w:p w14:paraId="62E50467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06E6D0F8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320D44" w14:paraId="42EF20D3" w14:textId="77777777" w:rsidTr="00D66DD6">
        <w:tc>
          <w:tcPr>
            <w:tcW w:w="1248" w:type="dxa"/>
            <w:shd w:val="clear" w:color="auto" w:fill="D9D9D9"/>
          </w:tcPr>
          <w:p w14:paraId="634DA8F0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3556E338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6157A1A0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modelId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model_id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",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79E05F7F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seriesId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series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series_id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2FBC8C50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brandId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brand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brand_id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F5FB898" w14:textId="77777777" w:rsidR="00320D44" w:rsidRDefault="00320D44" w:rsidP="00320D44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"imageIds": "[1,2,3,4]</w:t>
            </w:r>
            <w:r>
              <w:rPr>
                <w:rFonts w:hint="eastAsia"/>
                <w:szCs w:val="21"/>
              </w:rPr>
              <w:t>上传图片后生成的</w:t>
            </w:r>
            <w:r>
              <w:rPr>
                <w:rFonts w:hint="eastAsia"/>
                <w:szCs w:val="21"/>
              </w:rPr>
              <w:t>id", required, 4-8</w:t>
            </w:r>
            <w:r>
              <w:rPr>
                <w:rFonts w:hint="eastAsia"/>
                <w:szCs w:val="21"/>
              </w:rPr>
              <w:t>个</w:t>
            </w:r>
          </w:p>
          <w:p w14:paraId="46398FC3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"licenseImageId": "</w:t>
            </w:r>
            <w:r>
              <w:rPr>
                <w:rFonts w:hint="eastAsia"/>
                <w:szCs w:val="21"/>
              </w:rPr>
              <w:t>上传行驶证图片后生成的</w:t>
            </w:r>
            <w:r>
              <w:rPr>
                <w:rFonts w:hint="eastAsia"/>
                <w:szCs w:val="21"/>
              </w:rPr>
              <w:t xml:space="preserve">URL" required </w:t>
            </w:r>
          </w:p>
          <w:p w14:paraId="294CFF16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"certificateImageId": "</w:t>
            </w:r>
            <w:r>
              <w:rPr>
                <w:rFonts w:hint="eastAsia"/>
                <w:szCs w:val="21"/>
              </w:rPr>
              <w:t>上传认证图片后生成的</w:t>
            </w:r>
            <w:r>
              <w:rPr>
                <w:rFonts w:hint="eastAsia"/>
                <w:szCs w:val="21"/>
              </w:rPr>
              <w:t>URL" optional</w:t>
            </w:r>
          </w:p>
          <w:p w14:paraId="09E2C144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purchaseDate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yyyy-mm</w:t>
            </w:r>
            <w:r>
              <w:rPr>
                <w:rFonts w:hint="eastAsia"/>
                <w:szCs w:val="21"/>
              </w:rPr>
              <w:t>格式日期，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5B1D121D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odometer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里程，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054CB629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listPrice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价格，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AF4EB47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priceType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价格类型，只能是‘可议价’或‘一口价’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50F2FF53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carVin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vin</w:t>
            </w:r>
            <w:r>
              <w:rPr>
                <w:rFonts w:hint="eastAsia"/>
                <w:szCs w:val="21"/>
              </w:rPr>
              <w:t>码，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位字符，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1539E8CC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carContact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联系人姓名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9A4A52F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contactPhone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电话号码，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C61FC6D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provinceId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province_id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rFonts w:hint="eastAsia"/>
                <w:szCs w:val="21"/>
              </w:rPr>
              <w:t>，只能是</w:t>
            </w:r>
            <w:r>
              <w:rPr>
                <w:rFonts w:hint="eastAsia"/>
                <w:szCs w:val="21"/>
              </w:rPr>
              <w:t>28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061DC136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cityId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city_id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 xml:space="preserve">Integer, </w:t>
            </w:r>
            <w:r>
              <w:rPr>
                <w:rFonts w:hint="eastAsia"/>
                <w:szCs w:val="21"/>
              </w:rPr>
              <w:t>只能是</w:t>
            </w:r>
            <w:r>
              <w:rPr>
                <w:rFonts w:hint="eastAsia"/>
                <w:szCs w:val="21"/>
              </w:rPr>
              <w:t>225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3E89DF67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countyId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county_id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 xml:space="preserve">Integer </w:t>
            </w:r>
            <w:r>
              <w:rPr>
                <w:rFonts w:hint="eastAsia"/>
                <w:szCs w:val="21"/>
              </w:rPr>
              <w:t>只能是</w:t>
            </w:r>
            <w:r>
              <w:rPr>
                <w:rFonts w:hint="eastAsia"/>
                <w:szCs w:val="21"/>
              </w:rPr>
              <w:t>1875-1893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4A4C4164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street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街道名称，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6A758466" w14:textId="77777777" w:rsidR="00320D44" w:rsidRDefault="00320D44" w:rsidP="00320D44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acceptTerm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是否同意协议，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必须为</w:t>
            </w:r>
            <w:r>
              <w:rPr>
                <w:rFonts w:hint="eastAsia"/>
                <w:szCs w:val="21"/>
              </w:rPr>
              <w:t>true</w:t>
            </w:r>
          </w:p>
          <w:p w14:paraId="39652C8C" w14:textId="77777777" w:rsidR="00320D44" w:rsidRDefault="00320D44" w:rsidP="00320D44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796ADB7C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13732214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20D44" w14:paraId="72D703A4" w14:textId="77777777" w:rsidTr="00D66DD6">
        <w:tc>
          <w:tcPr>
            <w:tcW w:w="1248" w:type="dxa"/>
            <w:shd w:val="clear" w:color="auto" w:fill="D9D9D9"/>
          </w:tcPr>
          <w:p w14:paraId="6ACB0409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0966AEC1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434AE1BA" w14:textId="77777777" w:rsidR="00320D44" w:rsidRDefault="00320D44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2AC27E94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027EBDB9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53412066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发布成功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请等待审核</w:t>
            </w:r>
            <w:r>
              <w:rPr>
                <w:rFonts w:hint="eastAsia"/>
                <w:szCs w:val="21"/>
              </w:rPr>
              <w:t>"</w:t>
            </w:r>
          </w:p>
          <w:p w14:paraId="0484B9C2" w14:textId="77777777" w:rsidR="00320D44" w:rsidRDefault="00320D44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239B2D1A" w14:textId="77777777" w:rsidR="00EC7A93" w:rsidRDefault="00EC7A93" w:rsidP="006A03F1"/>
    <w:p w14:paraId="3AE60833" w14:textId="77777777" w:rsidR="002476BC" w:rsidRDefault="002476BC" w:rsidP="002476BC">
      <w:pPr>
        <w:pStyle w:val="2"/>
      </w:pPr>
      <w:bookmarkStart w:id="39" w:name="_Toc265063296"/>
      <w:r>
        <w:rPr>
          <w:rFonts w:hint="eastAsia"/>
        </w:rPr>
        <w:t>更新二手车</w:t>
      </w:r>
      <w:bookmarkEnd w:id="39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2476BC" w14:paraId="451E6B1A" w14:textId="77777777" w:rsidTr="00D66DD6">
        <w:tc>
          <w:tcPr>
            <w:tcW w:w="1248" w:type="dxa"/>
            <w:shd w:val="clear" w:color="auto" w:fill="D9D9D9"/>
          </w:tcPr>
          <w:p w14:paraId="25D56A31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07578F3A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/product/publishUsedCar.json</w:t>
            </w:r>
          </w:p>
        </w:tc>
      </w:tr>
      <w:tr w:rsidR="002476BC" w14:paraId="795C1641" w14:textId="77777777" w:rsidTr="00D66DD6">
        <w:tc>
          <w:tcPr>
            <w:tcW w:w="1248" w:type="dxa"/>
            <w:shd w:val="clear" w:color="auto" w:fill="D9D9D9"/>
          </w:tcPr>
          <w:p w14:paraId="3AFFA5C7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7C879B41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2476BC" w14:paraId="1A77859D" w14:textId="77777777" w:rsidTr="00D66DD6">
        <w:tc>
          <w:tcPr>
            <w:tcW w:w="1248" w:type="dxa"/>
            <w:shd w:val="clear" w:color="auto" w:fill="D9D9D9"/>
          </w:tcPr>
          <w:p w14:paraId="5CCEAF60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002AE825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091886FF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productId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product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model_id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",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0CFF96EB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modelId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model_id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",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444D72A7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seriesId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series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series_id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A345193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brandId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brand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brand_id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742A76B3" w14:textId="77777777" w:rsidR="002476BC" w:rsidRDefault="002476BC" w:rsidP="002476BC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"imageIds": "[1,2,3,4]</w:t>
            </w:r>
            <w:r>
              <w:rPr>
                <w:rFonts w:hint="eastAsia"/>
                <w:szCs w:val="21"/>
              </w:rPr>
              <w:t>上传图片后生成的</w:t>
            </w:r>
            <w:r>
              <w:rPr>
                <w:rFonts w:hint="eastAsia"/>
                <w:szCs w:val="21"/>
              </w:rPr>
              <w:t>id", required, 4-8</w:t>
            </w:r>
            <w:r>
              <w:rPr>
                <w:rFonts w:hint="eastAsia"/>
                <w:szCs w:val="21"/>
              </w:rPr>
              <w:t>个</w:t>
            </w:r>
          </w:p>
          <w:p w14:paraId="1C18AC5D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"licenseImageId": "</w:t>
            </w:r>
            <w:r>
              <w:rPr>
                <w:rFonts w:hint="eastAsia"/>
                <w:szCs w:val="21"/>
              </w:rPr>
              <w:t>上传行驶证图片后生成的</w:t>
            </w:r>
            <w:r>
              <w:rPr>
                <w:rFonts w:hint="eastAsia"/>
                <w:szCs w:val="21"/>
              </w:rPr>
              <w:t xml:space="preserve">URL" required </w:t>
            </w:r>
          </w:p>
          <w:p w14:paraId="79991EA9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"certificateImageId": "</w:t>
            </w:r>
            <w:r>
              <w:rPr>
                <w:rFonts w:hint="eastAsia"/>
                <w:szCs w:val="21"/>
              </w:rPr>
              <w:t>上传认证图片后生成的</w:t>
            </w:r>
            <w:r>
              <w:rPr>
                <w:rFonts w:hint="eastAsia"/>
                <w:szCs w:val="21"/>
              </w:rPr>
              <w:t>URL" optional</w:t>
            </w:r>
          </w:p>
          <w:p w14:paraId="023A200D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purchaseDate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yyyy-mm</w:t>
            </w:r>
            <w:r>
              <w:rPr>
                <w:rFonts w:hint="eastAsia"/>
                <w:szCs w:val="21"/>
              </w:rPr>
              <w:t>格式日期，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0AEC4082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odometer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里程，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24736E08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listPrice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价格，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7B50F937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priceType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价格类型，只能是‘可议价’或‘一口价’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C75BF82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carVin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vin</w:t>
            </w:r>
            <w:r>
              <w:rPr>
                <w:rFonts w:hint="eastAsia"/>
                <w:szCs w:val="21"/>
              </w:rPr>
              <w:t>码，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位字符，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7C40BE82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carContact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联系人姓名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5AD96ACD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contactPhone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电话号码，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1E311C3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provinceId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province_id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Integer</w:t>
            </w:r>
            <w:r>
              <w:rPr>
                <w:rFonts w:hint="eastAsia"/>
                <w:szCs w:val="21"/>
              </w:rPr>
              <w:t>，只能是</w:t>
            </w:r>
            <w:r>
              <w:rPr>
                <w:rFonts w:hint="eastAsia"/>
                <w:szCs w:val="21"/>
              </w:rPr>
              <w:t>28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5F2D5721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cityId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city_id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 xml:space="preserve">Integer, </w:t>
            </w:r>
            <w:r>
              <w:rPr>
                <w:rFonts w:hint="eastAsia"/>
                <w:szCs w:val="21"/>
              </w:rPr>
              <w:t>只能是</w:t>
            </w:r>
            <w:r>
              <w:rPr>
                <w:rFonts w:hint="eastAsia"/>
                <w:szCs w:val="21"/>
              </w:rPr>
              <w:t>225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69747F67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countyId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county_id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 xml:space="preserve">Integer </w:t>
            </w:r>
            <w:r>
              <w:rPr>
                <w:rFonts w:hint="eastAsia"/>
                <w:szCs w:val="21"/>
              </w:rPr>
              <w:t>只能是</w:t>
            </w:r>
            <w:r>
              <w:rPr>
                <w:rFonts w:hint="eastAsia"/>
                <w:szCs w:val="21"/>
              </w:rPr>
              <w:t>1875-1893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required</w:t>
            </w:r>
          </w:p>
          <w:p w14:paraId="35487A45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street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街道名称，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</w:t>
            </w:r>
          </w:p>
          <w:p w14:paraId="38877977" w14:textId="77777777" w:rsidR="002476BC" w:rsidRDefault="002476BC" w:rsidP="002476BC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acceptTerm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是否同意协议，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必须为</w:t>
            </w:r>
            <w:r>
              <w:rPr>
                <w:rFonts w:hint="eastAsia"/>
                <w:szCs w:val="21"/>
              </w:rPr>
              <w:t>true</w:t>
            </w:r>
          </w:p>
          <w:p w14:paraId="404BA040" w14:textId="77777777" w:rsidR="002476BC" w:rsidRDefault="002476BC" w:rsidP="002476BC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304F7ECF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74C09094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476BC" w14:paraId="270BE396" w14:textId="77777777" w:rsidTr="00D66DD6">
        <w:tc>
          <w:tcPr>
            <w:tcW w:w="1248" w:type="dxa"/>
            <w:shd w:val="clear" w:color="auto" w:fill="D9D9D9"/>
          </w:tcPr>
          <w:p w14:paraId="764D97A5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19BF9D50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6702D004" w14:textId="77777777" w:rsidR="002476BC" w:rsidRDefault="002476BC" w:rsidP="00D66DD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71F30E01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146D336D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3C5AA833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发布成功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请等待审核</w:t>
            </w:r>
            <w:r>
              <w:rPr>
                <w:rFonts w:hint="eastAsia"/>
                <w:szCs w:val="21"/>
              </w:rPr>
              <w:t>"</w:t>
            </w:r>
          </w:p>
          <w:p w14:paraId="7CF390EE" w14:textId="77777777" w:rsidR="002476BC" w:rsidRDefault="002476BC" w:rsidP="00D66DD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04F15F6A" w14:textId="77777777" w:rsidR="002476BC" w:rsidRPr="006A03F1" w:rsidRDefault="002476BC" w:rsidP="006A03F1"/>
    <w:p w14:paraId="43EC821D" w14:textId="7D164A08" w:rsidR="00422199" w:rsidRDefault="00422199" w:rsidP="00422199">
      <w:pPr>
        <w:pStyle w:val="1"/>
      </w:pPr>
      <w:bookmarkStart w:id="40" w:name="_Toc265063297"/>
      <w:r>
        <w:rPr>
          <w:rFonts w:hint="eastAsia"/>
        </w:rPr>
        <w:t>购物车</w:t>
      </w:r>
      <w:bookmarkEnd w:id="40"/>
    </w:p>
    <w:p w14:paraId="40F8F7B4" w14:textId="73644DDD" w:rsidR="0071055C" w:rsidRDefault="0071055C" w:rsidP="00884472">
      <w:pPr>
        <w:pStyle w:val="2"/>
      </w:pPr>
      <w:bookmarkStart w:id="41" w:name="_Toc265063298"/>
      <w:r>
        <w:rPr>
          <w:rFonts w:hint="eastAsia"/>
        </w:rPr>
        <w:t>获取购物列表</w:t>
      </w:r>
      <w:bookmarkEnd w:id="4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37387C" w14:paraId="7762B2A0" w14:textId="77777777" w:rsidTr="00952D5D">
        <w:tc>
          <w:tcPr>
            <w:tcW w:w="1248" w:type="dxa"/>
            <w:shd w:val="clear" w:color="auto" w:fill="D9D9D9"/>
          </w:tcPr>
          <w:p w14:paraId="07DE6AD0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AB47112" w14:textId="7B8B8526" w:rsidR="0037387C" w:rsidRDefault="00727F8C" w:rsidP="00952D5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/product/ShoppingCar</w:t>
            </w:r>
            <w:r w:rsidR="0037387C">
              <w:rPr>
                <w:rFonts w:hint="eastAsia"/>
                <w:szCs w:val="21"/>
              </w:rPr>
              <w:t>List.json</w:t>
            </w:r>
          </w:p>
        </w:tc>
      </w:tr>
      <w:tr w:rsidR="0037387C" w14:paraId="015976B4" w14:textId="77777777" w:rsidTr="00952D5D">
        <w:tc>
          <w:tcPr>
            <w:tcW w:w="1248" w:type="dxa"/>
            <w:shd w:val="clear" w:color="auto" w:fill="D9D9D9"/>
          </w:tcPr>
          <w:p w14:paraId="206BA454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C8BFC43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37387C" w14:paraId="6B9F78D5" w14:textId="77777777" w:rsidTr="00952D5D">
        <w:tc>
          <w:tcPr>
            <w:tcW w:w="1248" w:type="dxa"/>
            <w:shd w:val="clear" w:color="auto" w:fill="D9D9D9"/>
          </w:tcPr>
          <w:p w14:paraId="602B7B21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F1F937A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3C949E36" w14:textId="3AD87E07" w:rsidR="00F20409" w:rsidRDefault="0037387C" w:rsidP="00F20409">
            <w:pPr>
              <w:ind w:firstLine="48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3F22FEC5" w14:textId="1E67A32B" w:rsidR="00F20409" w:rsidRDefault="00F20409" w:rsidP="00F20409">
            <w:pPr>
              <w:jc w:val="left"/>
              <w:rPr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659C6391" w14:textId="77777777" w:rsidR="0037387C" w:rsidRDefault="0037387C" w:rsidP="00952D5D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“pageIndex”:1,//</w:t>
            </w:r>
            <w:r>
              <w:rPr>
                <w:rFonts w:hint="eastAsia"/>
                <w:szCs w:val="21"/>
              </w:rPr>
              <w:t>页号</w:t>
            </w:r>
          </w:p>
          <w:p w14:paraId="3BA49DCC" w14:textId="77777777" w:rsidR="0037387C" w:rsidRDefault="0037387C" w:rsidP="00952D5D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pageSize</w:t>
            </w:r>
            <w:r>
              <w:rPr>
                <w:szCs w:val="21"/>
              </w:rPr>
              <w:t>”:20//</w:t>
            </w:r>
            <w:r>
              <w:rPr>
                <w:rFonts w:hint="eastAsia"/>
                <w:szCs w:val="21"/>
              </w:rPr>
              <w:t>每</w:t>
            </w:r>
            <w:r>
              <w:rPr>
                <w:rFonts w:ascii="Damascus Medium" w:hAnsi="Damascus Medium" w:cs="Damascus Medium" w:hint="eastAsia"/>
                <w:szCs w:val="21"/>
              </w:rPr>
              <w:t>页条数</w:t>
            </w:r>
          </w:p>
          <w:p w14:paraId="35467912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37387C" w14:paraId="5F5D0028" w14:textId="77777777" w:rsidTr="00952D5D">
        <w:tc>
          <w:tcPr>
            <w:tcW w:w="1248" w:type="dxa"/>
            <w:shd w:val="clear" w:color="auto" w:fill="D9D9D9"/>
          </w:tcPr>
          <w:p w14:paraId="5FEB86A7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999977F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4455D361" w14:textId="77777777" w:rsidR="0037387C" w:rsidRDefault="0037387C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2B9B0DD3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766E2C78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7BACE91B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3377B835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“usedCars”:[{</w:t>
            </w:r>
          </w:p>
          <w:p w14:paraId="12E2856D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1725549B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0E2B8605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36C11AC6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292CF72C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3D131346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1FD7386D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1E9C78D4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},</w:t>
            </w:r>
          </w:p>
          <w:p w14:paraId="73D41E93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BA5EB22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173A4967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321EA3EC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5C8374B7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3A218478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32E3D054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68BBED19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0C83B5F8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33E8B56C" w14:textId="77777777" w:rsidR="0037387C" w:rsidRDefault="0037387C" w:rsidP="00952D5D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]</w:t>
            </w:r>
          </w:p>
          <w:p w14:paraId="0184D145" w14:textId="77777777" w:rsidR="0037387C" w:rsidRDefault="0037387C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3E98D2DE" w14:textId="77777777" w:rsidR="0037387C" w:rsidRPr="0037387C" w:rsidRDefault="0037387C" w:rsidP="0037387C"/>
    <w:p w14:paraId="103B689A" w14:textId="653D009B" w:rsidR="007575EF" w:rsidRDefault="007575EF" w:rsidP="007575EF">
      <w:pPr>
        <w:pStyle w:val="1"/>
      </w:pPr>
      <w:bookmarkStart w:id="42" w:name="_Toc265063299"/>
      <w:r>
        <w:rPr>
          <w:rFonts w:hint="eastAsia"/>
        </w:rPr>
        <w:t>个人中心</w:t>
      </w:r>
      <w:bookmarkEnd w:id="42"/>
    </w:p>
    <w:p w14:paraId="69685E3D" w14:textId="1E2074ED" w:rsidR="00FB674B" w:rsidRDefault="00FB674B" w:rsidP="00523254">
      <w:pPr>
        <w:pStyle w:val="2"/>
      </w:pPr>
      <w:bookmarkStart w:id="43" w:name="_Toc265063300"/>
      <w:r>
        <w:rPr>
          <w:rFonts w:hint="eastAsia"/>
        </w:rPr>
        <w:t>我的资料</w:t>
      </w:r>
      <w:bookmarkEnd w:id="43"/>
    </w:p>
    <w:p w14:paraId="4D00909F" w14:textId="77777777" w:rsidR="00147807" w:rsidRDefault="00147807" w:rsidP="00147807">
      <w:pPr>
        <w:pStyle w:val="3"/>
      </w:pPr>
      <w:bookmarkStart w:id="44" w:name="_Toc265063301"/>
      <w:r>
        <w:rPr>
          <w:rFonts w:hint="eastAsia"/>
        </w:rPr>
        <w:t>查看用户信息</w:t>
      </w:r>
      <w:bookmarkEnd w:id="44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147807" w14:paraId="4F93E29D" w14:textId="77777777" w:rsidTr="00952D5D">
        <w:tc>
          <w:tcPr>
            <w:tcW w:w="1248" w:type="dxa"/>
            <w:shd w:val="clear" w:color="auto" w:fill="D9D9D9"/>
          </w:tcPr>
          <w:p w14:paraId="29B8FAFB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38813325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/account/viewUserInfo</w:t>
            </w:r>
          </w:p>
        </w:tc>
      </w:tr>
      <w:tr w:rsidR="00147807" w14:paraId="6A8CAED9" w14:textId="77777777" w:rsidTr="00952D5D">
        <w:tc>
          <w:tcPr>
            <w:tcW w:w="1248" w:type="dxa"/>
            <w:shd w:val="clear" w:color="auto" w:fill="D9D9D9"/>
          </w:tcPr>
          <w:p w14:paraId="77698882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6A6DD83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147807" w14:paraId="30F96A81" w14:textId="77777777" w:rsidTr="00952D5D">
        <w:tc>
          <w:tcPr>
            <w:tcW w:w="1248" w:type="dxa"/>
            <w:shd w:val="clear" w:color="auto" w:fill="D9D9D9"/>
          </w:tcPr>
          <w:p w14:paraId="321CA6E1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103ADCBC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3D32C75A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"",String,</w:t>
            </w:r>
          </w:p>
          <w:p w14:paraId="6016A43B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5FA751C9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147807" w14:paraId="74F8C69A" w14:textId="77777777" w:rsidTr="00952D5D">
        <w:tc>
          <w:tcPr>
            <w:tcW w:w="1248" w:type="dxa"/>
            <w:shd w:val="clear" w:color="auto" w:fill="D9D9D9"/>
          </w:tcPr>
          <w:p w14:paraId="6B77B293" w14:textId="77777777" w:rsidR="00147807" w:rsidRDefault="00147807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A0A97D4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336F858B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5863040E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99F6FC4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executionResult: true,</w:t>
            </w:r>
          </w:p>
          <w:p w14:paraId="248F9483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message: "</w:t>
            </w:r>
            <w:r>
              <w:rPr>
                <w:sz w:val="21"/>
                <w:szCs w:val="21"/>
              </w:rPr>
              <w:t>查看用户信息成功</w:t>
            </w:r>
            <w:r>
              <w:rPr>
                <w:sz w:val="21"/>
                <w:szCs w:val="21"/>
              </w:rPr>
              <w:t>",</w:t>
            </w:r>
          </w:p>
          <w:p w14:paraId="3341250E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nickname: "</w:t>
            </w:r>
            <w:r>
              <w:rPr>
                <w:sz w:val="21"/>
                <w:szCs w:val="21"/>
              </w:rPr>
              <w:t>痞子丨杰丨</w:t>
            </w:r>
            <w:r>
              <w:rPr>
                <w:sz w:val="21"/>
                <w:szCs w:val="21"/>
              </w:rPr>
              <w:t>",</w:t>
            </w:r>
          </w:p>
          <w:p w14:paraId="65375E27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realName: "xxx",</w:t>
            </w:r>
          </w:p>
          <w:p w14:paraId="1823F6BB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email: "heyxxxxx@163.com",</w:t>
            </w:r>
          </w:p>
          <w:p w14:paraId="36BD2160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bindEmail: false,</w:t>
            </w:r>
          </w:p>
          <w:p w14:paraId="10B6379F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sex: true,</w:t>
            </w:r>
          </w:p>
          <w:p w14:paraId="398076C6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phone: "138xxx53637",</w:t>
            </w:r>
          </w:p>
          <w:p w14:paraId="1059639F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bindPhone: true,</w:t>
            </w:r>
          </w:p>
          <w:p w14:paraId="504F8E7F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birthyear: "1987",</w:t>
            </w:r>
          </w:p>
          <w:p w14:paraId="171A7FC5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birthmonth: "08",</w:t>
            </w:r>
          </w:p>
          <w:p w14:paraId="6EA4760A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birthday: "26",</w:t>
            </w:r>
          </w:p>
          <w:p w14:paraId="365156CB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certificateNumber: "53xxxxxxxxxxxxx08033366",</w:t>
            </w:r>
          </w:p>
          <w:p w14:paraId="697B78A5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province: "</w:t>
            </w:r>
            <w:r>
              <w:rPr>
                <w:sz w:val="21"/>
                <w:szCs w:val="21"/>
              </w:rPr>
              <w:t>四川省</w:t>
            </w:r>
            <w:r>
              <w:rPr>
                <w:sz w:val="21"/>
                <w:szCs w:val="21"/>
              </w:rPr>
              <w:t>",</w:t>
            </w:r>
          </w:p>
          <w:p w14:paraId="40D0360C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city: "</w:t>
            </w:r>
            <w:r>
              <w:rPr>
                <w:sz w:val="21"/>
                <w:szCs w:val="21"/>
              </w:rPr>
              <w:t>成都市</w:t>
            </w:r>
            <w:r>
              <w:rPr>
                <w:sz w:val="21"/>
                <w:szCs w:val="21"/>
              </w:rPr>
              <w:t>",</w:t>
            </w:r>
          </w:p>
          <w:p w14:paraId="0EB6379D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county: "</w:t>
            </w:r>
            <w:r>
              <w:rPr>
                <w:sz w:val="21"/>
                <w:szCs w:val="21"/>
              </w:rPr>
              <w:t>高新区</w:t>
            </w:r>
            <w:r>
              <w:rPr>
                <w:sz w:val="21"/>
                <w:szCs w:val="21"/>
              </w:rPr>
              <w:t>",</w:t>
            </w:r>
          </w:p>
          <w:p w14:paraId="7F803FEC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street: "</w:t>
            </w:r>
            <w:r>
              <w:rPr>
                <w:sz w:val="21"/>
                <w:szCs w:val="21"/>
              </w:rPr>
              <w:t>天府软件园</w:t>
            </w:r>
            <w:r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区</w:t>
            </w:r>
            <w:r>
              <w:rPr>
                <w:sz w:val="21"/>
                <w:szCs w:val="21"/>
              </w:rPr>
              <w:t>"</w:t>
            </w:r>
          </w:p>
          <w:p w14:paraId="76214248" w14:textId="77777777" w:rsidR="00147807" w:rsidRDefault="00147807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</w:tbl>
    <w:p w14:paraId="5AF03A7C" w14:textId="77777777" w:rsidR="00147807" w:rsidRPr="00147807" w:rsidRDefault="00147807" w:rsidP="00147807"/>
    <w:p w14:paraId="477B2990" w14:textId="77777777" w:rsidR="007E4859" w:rsidRDefault="007E4859" w:rsidP="00952D5D">
      <w:pPr>
        <w:pStyle w:val="3"/>
      </w:pPr>
      <w:bookmarkStart w:id="45" w:name="_Toc265063302"/>
      <w:r>
        <w:rPr>
          <w:rFonts w:hint="eastAsia"/>
        </w:rPr>
        <w:t>更改用户个人信息</w:t>
      </w:r>
      <w:bookmarkEnd w:id="45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7E4859" w14:paraId="1156ED2A" w14:textId="77777777" w:rsidTr="00C45DE2">
        <w:tc>
          <w:tcPr>
            <w:tcW w:w="1248" w:type="dxa"/>
            <w:shd w:val="clear" w:color="auto" w:fill="D9D9D9"/>
          </w:tcPr>
          <w:p w14:paraId="5AF649C9" w14:textId="77777777" w:rsidR="007E4859" w:rsidRDefault="007E4859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35798102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/account/updateUserInfo</w:t>
            </w:r>
          </w:p>
        </w:tc>
      </w:tr>
      <w:tr w:rsidR="007E4859" w14:paraId="0A0AE8CF" w14:textId="77777777" w:rsidTr="00C45DE2">
        <w:tc>
          <w:tcPr>
            <w:tcW w:w="1248" w:type="dxa"/>
            <w:shd w:val="clear" w:color="auto" w:fill="D9D9D9"/>
          </w:tcPr>
          <w:p w14:paraId="4ED52A04" w14:textId="77777777" w:rsidR="007E4859" w:rsidRDefault="007E4859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62B9B969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7E4859" w14:paraId="3A146846" w14:textId="77777777" w:rsidTr="00C45DE2">
        <w:tc>
          <w:tcPr>
            <w:tcW w:w="1248" w:type="dxa"/>
            <w:shd w:val="clear" w:color="auto" w:fill="D9D9D9"/>
          </w:tcPr>
          <w:p w14:paraId="5F9203BF" w14:textId="77777777" w:rsidR="007E4859" w:rsidRDefault="007E4859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FA69937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3550C339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nickname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昵称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765E3F70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realName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真实姓名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18B4B4CF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sex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性别</w:t>
            </w:r>
            <w:r>
              <w:rPr>
                <w:rFonts w:hint="eastAsia"/>
                <w:sz w:val="21"/>
                <w:szCs w:val="21"/>
              </w:rPr>
              <w:t>,Boolean(true/false)",</w:t>
            </w:r>
          </w:p>
          <w:p w14:paraId="67892C42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birthyear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出生年</w:t>
            </w:r>
            <w:r>
              <w:rPr>
                <w:rFonts w:hint="eastAsia"/>
                <w:sz w:val="21"/>
                <w:szCs w:val="21"/>
              </w:rPr>
              <w:t>,String"</w:t>
            </w:r>
            <w:r>
              <w:rPr>
                <w:sz w:val="21"/>
                <w:szCs w:val="21"/>
              </w:rPr>
              <w:t>,</w:t>
            </w:r>
          </w:p>
          <w:p w14:paraId="1473CF9F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birthmonth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出生月</w:t>
            </w:r>
            <w:r>
              <w:rPr>
                <w:rFonts w:hint="eastAsia"/>
                <w:sz w:val="21"/>
                <w:szCs w:val="21"/>
              </w:rPr>
              <w:t>,String"</w:t>
            </w:r>
            <w:r>
              <w:rPr>
                <w:sz w:val="21"/>
                <w:szCs w:val="21"/>
              </w:rPr>
              <w:t>,</w:t>
            </w:r>
          </w:p>
          <w:p w14:paraId="39F0D2F7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birthday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出生日</w:t>
            </w:r>
            <w:r>
              <w:rPr>
                <w:rFonts w:hint="eastAsia"/>
                <w:sz w:val="21"/>
                <w:szCs w:val="21"/>
              </w:rPr>
              <w:t>,String"</w:t>
            </w:r>
            <w:r>
              <w:rPr>
                <w:sz w:val="21"/>
                <w:szCs w:val="21"/>
              </w:rPr>
              <w:t>,</w:t>
            </w:r>
          </w:p>
          <w:p w14:paraId="66DA1D27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certificateNumber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身份证号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589D4FB0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province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省份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2606E9B5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城市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72408544" w14:textId="77777777" w:rsidR="007E4859" w:rsidRDefault="007E4859" w:rsidP="00952D5D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</w:t>
            </w:r>
            <w:r>
              <w:rPr>
                <w:rFonts w:hint="eastAsia"/>
                <w:szCs w:val="21"/>
              </w:rPr>
              <w:t>county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区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县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30456A9B" w14:textId="77777777" w:rsidR="007E4859" w:rsidRDefault="007E4859" w:rsidP="00952D5D">
            <w:pPr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r>
              <w:rPr>
                <w:rFonts w:hint="eastAsia"/>
                <w:szCs w:val="21"/>
              </w:rPr>
              <w:t>street</w:t>
            </w:r>
            <w:r>
              <w:rPr>
                <w:rFonts w:hint="eastAsia"/>
                <w:sz w:val="21"/>
                <w:szCs w:val="21"/>
              </w:rPr>
              <w:t>": "</w:t>
            </w:r>
            <w:r>
              <w:rPr>
                <w:rFonts w:hint="eastAsia"/>
                <w:sz w:val="21"/>
                <w:szCs w:val="21"/>
              </w:rPr>
              <w:t>街道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72177B2C" w14:textId="77777777" w:rsidR="007E4859" w:rsidRDefault="007E4859" w:rsidP="007E4859">
            <w:pPr>
              <w:ind w:firstLineChars="200" w:firstLine="480"/>
              <w:jc w:val="left"/>
              <w:rPr>
                <w:sz w:val="21"/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"",String,</w:t>
            </w:r>
          </w:p>
          <w:p w14:paraId="09DD300A" w14:textId="77777777" w:rsidR="007E4859" w:rsidRDefault="007E4859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0588963A" w14:textId="77777777" w:rsidR="007E4859" w:rsidRDefault="007E4859" w:rsidP="00952D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</w:p>
          <w:p w14:paraId="63F7D116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  <w:p w14:paraId="351D24AA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7E4859" w14:paraId="12C3D7A6" w14:textId="77777777" w:rsidTr="00C45DE2">
        <w:tc>
          <w:tcPr>
            <w:tcW w:w="1248" w:type="dxa"/>
            <w:shd w:val="clear" w:color="auto" w:fill="D9D9D9"/>
          </w:tcPr>
          <w:p w14:paraId="3BF10917" w14:textId="77777777" w:rsidR="007E4859" w:rsidRDefault="007E4859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8F69205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164C9B6B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13F303EF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CEA93CE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7E353793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"Message":""</w:t>
            </w:r>
          </w:p>
          <w:p w14:paraId="5AA1F86A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7E4859" w14:paraId="745EB255" w14:textId="77777777" w:rsidTr="00C45DE2">
        <w:tc>
          <w:tcPr>
            <w:tcW w:w="1248" w:type="dxa"/>
            <w:shd w:val="clear" w:color="auto" w:fill="D9D9D9"/>
          </w:tcPr>
          <w:p w14:paraId="7E34A64F" w14:textId="77777777" w:rsidR="007E4859" w:rsidRDefault="007E4859" w:rsidP="00952D5D">
            <w:pPr>
              <w:jc w:val="left"/>
              <w:rPr>
                <w:szCs w:val="21"/>
              </w:rPr>
            </w:pPr>
          </w:p>
        </w:tc>
        <w:tc>
          <w:tcPr>
            <w:tcW w:w="6854" w:type="dxa"/>
          </w:tcPr>
          <w:p w14:paraId="44DD2EF1" w14:textId="77777777" w:rsidR="007E4859" w:rsidRDefault="007E4859" w:rsidP="00952D5D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在当前的实现中，</w:t>
            </w:r>
            <w:r>
              <w:rPr>
                <w:rFonts w:hint="eastAsia"/>
                <w:color w:val="FF0000"/>
                <w:sz w:val="21"/>
                <w:szCs w:val="21"/>
              </w:rPr>
              <w:t>realName/nickname/sex</w:t>
            </w:r>
            <w:r>
              <w:rPr>
                <w:rFonts w:hint="eastAsia"/>
                <w:color w:val="FF0000"/>
                <w:sz w:val="21"/>
                <w:szCs w:val="21"/>
              </w:rPr>
              <w:t>是必传值。其余的没作必传限制，今后如有变化再做修改。</w:t>
            </w:r>
          </w:p>
        </w:tc>
      </w:tr>
    </w:tbl>
    <w:p w14:paraId="49F29571" w14:textId="77777777" w:rsidR="00C4351F" w:rsidRDefault="00C4351F" w:rsidP="00C4351F">
      <w:pPr>
        <w:pStyle w:val="3"/>
      </w:pPr>
      <w:bookmarkStart w:id="46" w:name="_Toc265063303"/>
      <w:commentRangeStart w:id="47"/>
      <w:r>
        <w:rPr>
          <w:rFonts w:hint="eastAsia"/>
        </w:rPr>
        <w:t>重置密码时的身份验证</w:t>
      </w:r>
      <w:commentRangeEnd w:id="47"/>
      <w:r>
        <w:rPr>
          <w:rStyle w:val="ac"/>
          <w:rFonts w:asciiTheme="minorHAnsi" w:eastAsiaTheme="minorEastAsia" w:hAnsiTheme="minorHAnsi"/>
          <w:bCs w:val="0"/>
        </w:rPr>
        <w:commentReference w:id="47"/>
      </w:r>
      <w:bookmarkEnd w:id="46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C4351F" w14:paraId="2F07D65C" w14:textId="77777777" w:rsidTr="00AB08BE">
        <w:tc>
          <w:tcPr>
            <w:tcW w:w="1248" w:type="dxa"/>
            <w:shd w:val="clear" w:color="auto" w:fill="D9D9D9"/>
          </w:tcPr>
          <w:p w14:paraId="7A5BE624" w14:textId="77777777" w:rsidR="00C4351F" w:rsidRDefault="00C4351F" w:rsidP="00AB08BE">
            <w:pPr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3298E7F8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/forgetPassword</w:t>
            </w:r>
          </w:p>
        </w:tc>
      </w:tr>
      <w:tr w:rsidR="00C4351F" w14:paraId="5D35DBC2" w14:textId="77777777" w:rsidTr="00AB08BE">
        <w:tc>
          <w:tcPr>
            <w:tcW w:w="1248" w:type="dxa"/>
            <w:shd w:val="clear" w:color="auto" w:fill="D9D9D9"/>
          </w:tcPr>
          <w:p w14:paraId="5AB742EA" w14:textId="77777777" w:rsidR="00C4351F" w:rsidRDefault="00C4351F" w:rsidP="00AB08BE">
            <w:pPr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438EED64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C4351F" w14:paraId="3910CC97" w14:textId="77777777" w:rsidTr="00AB08BE">
        <w:tc>
          <w:tcPr>
            <w:tcW w:w="1248" w:type="dxa"/>
            <w:shd w:val="clear" w:color="auto" w:fill="D9D9D9"/>
          </w:tcPr>
          <w:p w14:paraId="763C97C9" w14:textId="77777777" w:rsidR="00C4351F" w:rsidRDefault="00C4351F" w:rsidP="00AB08BE">
            <w:pPr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0D97F2F5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9505B13" w14:textId="77777777" w:rsidR="00C4351F" w:rsidRDefault="00C4351F" w:rsidP="00AB08B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"loginName": "</w:t>
            </w:r>
            <w:r>
              <w:rPr>
                <w:rFonts w:hint="eastAsia"/>
                <w:sz w:val="21"/>
                <w:szCs w:val="21"/>
              </w:rPr>
              <w:t>用户名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3AC2B8FA" w14:textId="77777777" w:rsidR="00C4351F" w:rsidRDefault="00C4351F" w:rsidP="00AB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color w:val="FF0000"/>
                <w:szCs w:val="21"/>
              </w:rPr>
              <w:t>我认为这个值不需要传</w:t>
            </w:r>
            <w:r>
              <w:rPr>
                <w:rFonts w:hint="eastAsia"/>
                <w:szCs w:val="21"/>
              </w:rPr>
              <w:t>]</w:t>
            </w:r>
          </w:p>
          <w:p w14:paraId="5B3F16D3" w14:textId="77777777" w:rsidR="00C4351F" w:rsidRDefault="00C4351F" w:rsidP="00AB08BE">
            <w:pPr>
              <w:rPr>
                <w:sz w:val="21"/>
                <w:szCs w:val="21"/>
              </w:rPr>
            </w:pPr>
          </w:p>
          <w:p w14:paraId="1E5B8BD9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C4351F" w14:paraId="15C8406B" w14:textId="77777777" w:rsidTr="00AB08BE">
        <w:tc>
          <w:tcPr>
            <w:tcW w:w="1248" w:type="dxa"/>
            <w:shd w:val="clear" w:color="auto" w:fill="D9D9D9"/>
          </w:tcPr>
          <w:p w14:paraId="54857EA4" w14:textId="77777777" w:rsidR="00C4351F" w:rsidRDefault="00C4351F" w:rsidP="00AB08BE">
            <w:pPr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05845DA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757C81BA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4489ABFD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097E6A5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0E782AB3" w14:textId="77777777" w:rsidR="00C4351F" w:rsidRDefault="00C4351F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"Message":"",</w:t>
            </w:r>
          </w:p>
          <w:p w14:paraId="330AD817" w14:textId="77777777" w:rsidR="00C4351F" w:rsidRDefault="00C4351F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用户绑定的手机号码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这个值只有验证通过时才会返回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14:paraId="4210B3A3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C4351F" w14:paraId="655AACF8" w14:textId="77777777" w:rsidTr="00AB08BE">
        <w:tc>
          <w:tcPr>
            <w:tcW w:w="1248" w:type="dxa"/>
            <w:shd w:val="clear" w:color="auto" w:fill="D9D9D9"/>
          </w:tcPr>
          <w:p w14:paraId="3E5C184C" w14:textId="77777777" w:rsidR="00C4351F" w:rsidRDefault="00C4351F" w:rsidP="00AB08BE">
            <w:pPr>
              <w:rPr>
                <w:szCs w:val="21"/>
              </w:rPr>
            </w:pPr>
          </w:p>
        </w:tc>
        <w:tc>
          <w:tcPr>
            <w:tcW w:w="6854" w:type="dxa"/>
          </w:tcPr>
          <w:p w14:paraId="6E1CE3C3" w14:textId="77777777" w:rsidR="00C4351F" w:rsidRDefault="00C4351F" w:rsidP="00AB08BE">
            <w:pPr>
              <w:autoSpaceDE w:val="0"/>
              <w:autoSpaceDN w:val="0"/>
              <w:adjustRightInd w:val="0"/>
              <w:jc w:val="left"/>
              <w:rPr>
                <w:rFonts w:eastAsia="宋体"/>
                <w:sz w:val="21"/>
                <w:szCs w:val="21"/>
              </w:rPr>
            </w:pPr>
          </w:p>
        </w:tc>
      </w:tr>
    </w:tbl>
    <w:p w14:paraId="73A49789" w14:textId="77777777" w:rsidR="00DF5E78" w:rsidRPr="00DF5E78" w:rsidRDefault="00DF5E78" w:rsidP="00C4351F"/>
    <w:p w14:paraId="1A5EF21E" w14:textId="45E97863" w:rsidR="007E4859" w:rsidRDefault="00C45DE2" w:rsidP="002A404A">
      <w:pPr>
        <w:pStyle w:val="3"/>
      </w:pPr>
      <w:bookmarkStart w:id="48" w:name="_Toc265063304"/>
      <w:r>
        <w:rPr>
          <w:rFonts w:hint="eastAsia"/>
          <w:b/>
          <w:szCs w:val="21"/>
        </w:rPr>
        <w:t>重置密码</w:t>
      </w:r>
      <w:bookmarkEnd w:id="48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C45DE2" w14:paraId="24C98799" w14:textId="77777777" w:rsidTr="00AB08BE">
        <w:tc>
          <w:tcPr>
            <w:tcW w:w="1248" w:type="dxa"/>
            <w:shd w:val="clear" w:color="auto" w:fill="D9D9D9"/>
          </w:tcPr>
          <w:p w14:paraId="5553DFC9" w14:textId="77777777" w:rsidR="00C45DE2" w:rsidRDefault="00C45DE2" w:rsidP="00AB08BE">
            <w:pPr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0DBCF32C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/resetPasswordByPhone</w:t>
            </w:r>
          </w:p>
        </w:tc>
      </w:tr>
      <w:tr w:rsidR="00C45DE2" w14:paraId="6991DA80" w14:textId="77777777" w:rsidTr="00AB08BE">
        <w:tc>
          <w:tcPr>
            <w:tcW w:w="1248" w:type="dxa"/>
            <w:shd w:val="clear" w:color="auto" w:fill="D9D9D9"/>
          </w:tcPr>
          <w:p w14:paraId="6263BD4A" w14:textId="77777777" w:rsidR="00C45DE2" w:rsidRDefault="00C45DE2" w:rsidP="00AB08BE">
            <w:pPr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2761AF61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C45DE2" w14:paraId="7AD2EF93" w14:textId="77777777" w:rsidTr="00AB08BE">
        <w:tc>
          <w:tcPr>
            <w:tcW w:w="1248" w:type="dxa"/>
            <w:shd w:val="clear" w:color="auto" w:fill="D9D9D9"/>
          </w:tcPr>
          <w:p w14:paraId="1B785E88" w14:textId="77777777" w:rsidR="00C45DE2" w:rsidRDefault="00C45DE2" w:rsidP="00AB08BE">
            <w:pPr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3CF4ECF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30F5F5F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commentRangeStart w:id="49"/>
            <w:r>
              <w:rPr>
                <w:rFonts w:hint="eastAsia"/>
                <w:sz w:val="21"/>
                <w:szCs w:val="21"/>
              </w:rPr>
              <w:t>"principle": "</w:t>
            </w:r>
            <w:r>
              <w:rPr>
                <w:rFonts w:hint="eastAsia"/>
                <w:sz w:val="21"/>
                <w:szCs w:val="21"/>
              </w:rPr>
              <w:t>手机号码</w:t>
            </w:r>
            <w:r>
              <w:rPr>
                <w:rFonts w:hint="eastAsia"/>
                <w:sz w:val="21"/>
                <w:szCs w:val="21"/>
              </w:rPr>
              <w:t>,String",[</w:t>
            </w:r>
            <w:r>
              <w:rPr>
                <w:rFonts w:hint="eastAsia"/>
                <w:sz w:val="21"/>
                <w:szCs w:val="21"/>
              </w:rPr>
              <w:t>此值无需用户输入，是在验证用户身份时返回的绑定手机号码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14:paraId="2FCAA93D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"activeCode": "</w:t>
            </w:r>
            <w:r>
              <w:rPr>
                <w:rFonts w:hint="eastAsia"/>
                <w:sz w:val="21"/>
                <w:szCs w:val="21"/>
              </w:rPr>
              <w:t>手机验证码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commentRangeEnd w:id="49"/>
          <w:p w14:paraId="0CCB4807" w14:textId="77777777" w:rsidR="00C45DE2" w:rsidRDefault="0022010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Style w:val="ac"/>
              </w:rPr>
              <w:commentReference w:id="49"/>
            </w:r>
            <w:r w:rsidR="00C45DE2">
              <w:rPr>
                <w:rFonts w:hint="eastAsia"/>
                <w:sz w:val="21"/>
                <w:szCs w:val="21"/>
              </w:rPr>
              <w:t xml:space="preserve">    "newPassword": "</w:t>
            </w:r>
            <w:r w:rsidR="00C45DE2">
              <w:rPr>
                <w:rFonts w:hint="eastAsia"/>
                <w:sz w:val="21"/>
                <w:szCs w:val="21"/>
              </w:rPr>
              <w:t>新密码</w:t>
            </w:r>
            <w:r w:rsidR="00C45DE2">
              <w:rPr>
                <w:rFonts w:hint="eastAsia"/>
                <w:sz w:val="21"/>
                <w:szCs w:val="21"/>
              </w:rPr>
              <w:t>,String",</w:t>
            </w:r>
          </w:p>
          <w:p w14:paraId="6D96F73A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"confirmPassword": "</w:t>
            </w:r>
            <w:r>
              <w:rPr>
                <w:rFonts w:hint="eastAsia"/>
                <w:sz w:val="21"/>
                <w:szCs w:val="21"/>
              </w:rPr>
              <w:t>确认新密码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53975F3C" w14:textId="77777777" w:rsidR="00C45DE2" w:rsidRDefault="00C45DE2" w:rsidP="00AB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color w:val="FF0000"/>
                <w:szCs w:val="21"/>
              </w:rPr>
              <w:t>我认为这个值不需要传</w:t>
            </w:r>
            <w:r>
              <w:rPr>
                <w:rFonts w:hint="eastAsia"/>
                <w:szCs w:val="21"/>
              </w:rPr>
              <w:t>]</w:t>
            </w:r>
          </w:p>
          <w:p w14:paraId="712D61AD" w14:textId="77777777" w:rsidR="00C45DE2" w:rsidRDefault="00C45DE2" w:rsidP="00AB08BE">
            <w:pPr>
              <w:rPr>
                <w:sz w:val="21"/>
                <w:szCs w:val="21"/>
              </w:rPr>
            </w:pPr>
          </w:p>
          <w:p w14:paraId="750924BA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C45DE2" w14:paraId="5DD79BD2" w14:textId="77777777" w:rsidTr="00AB08BE">
        <w:tc>
          <w:tcPr>
            <w:tcW w:w="1248" w:type="dxa"/>
            <w:shd w:val="clear" w:color="auto" w:fill="D9D9D9"/>
          </w:tcPr>
          <w:p w14:paraId="093DCBEC" w14:textId="77777777" w:rsidR="00C45DE2" w:rsidRDefault="00C45DE2" w:rsidP="00AB08BE">
            <w:pPr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2C4D768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74886CDF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30C59AC7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27CF9032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60DBA814" w14:textId="77777777" w:rsidR="00C45DE2" w:rsidRDefault="00C45DE2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"Message":"",</w:t>
            </w:r>
          </w:p>
          <w:p w14:paraId="65CBDFE7" w14:textId="77777777" w:rsidR="00C45DE2" w:rsidRDefault="00C45DE2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用户重置密码时所使用的手机号码</w:t>
            </w:r>
            <w:r>
              <w:rPr>
                <w:sz w:val="21"/>
                <w:szCs w:val="21"/>
              </w:rPr>
              <w:t>”</w:t>
            </w: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这个值只有当用户重置密码失败时才会返回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如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用户验证码过期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14:paraId="59599C8C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C45DE2" w14:paraId="29610080" w14:textId="77777777" w:rsidTr="00AB08BE">
        <w:tc>
          <w:tcPr>
            <w:tcW w:w="1248" w:type="dxa"/>
            <w:shd w:val="clear" w:color="auto" w:fill="D9D9D9"/>
          </w:tcPr>
          <w:p w14:paraId="3381B5E2" w14:textId="77777777" w:rsidR="00C45DE2" w:rsidRDefault="00C45DE2" w:rsidP="00AB08BE">
            <w:pPr>
              <w:rPr>
                <w:szCs w:val="21"/>
              </w:rPr>
            </w:pPr>
          </w:p>
        </w:tc>
        <w:tc>
          <w:tcPr>
            <w:tcW w:w="6854" w:type="dxa"/>
          </w:tcPr>
          <w:p w14:paraId="122B7CD7" w14:textId="77777777" w:rsidR="00C45DE2" w:rsidRDefault="00C45DE2" w:rsidP="00AB08BE">
            <w:pPr>
              <w:autoSpaceDE w:val="0"/>
              <w:autoSpaceDN w:val="0"/>
              <w:adjustRightInd w:val="0"/>
              <w:jc w:val="left"/>
              <w:rPr>
                <w:rFonts w:eastAsia="宋体"/>
                <w:sz w:val="21"/>
                <w:szCs w:val="21"/>
              </w:rPr>
            </w:pPr>
          </w:p>
        </w:tc>
      </w:tr>
    </w:tbl>
    <w:p w14:paraId="4FA70411" w14:textId="77777777" w:rsidR="00C45DE2" w:rsidRPr="00C45DE2" w:rsidRDefault="00C45DE2" w:rsidP="00C45DE2"/>
    <w:p w14:paraId="79E1D854" w14:textId="77777777" w:rsidR="002A404A" w:rsidRDefault="002A404A" w:rsidP="002A404A">
      <w:pPr>
        <w:pStyle w:val="3"/>
      </w:pPr>
      <w:bookmarkStart w:id="50" w:name="_Toc265063305"/>
      <w:commentRangeStart w:id="51"/>
      <w:r>
        <w:rPr>
          <w:rFonts w:hint="eastAsia"/>
        </w:rPr>
        <w:t>修改密码</w:t>
      </w:r>
      <w:commentRangeEnd w:id="51"/>
      <w:r w:rsidR="00343478">
        <w:rPr>
          <w:rStyle w:val="ac"/>
          <w:rFonts w:asciiTheme="minorHAnsi" w:eastAsiaTheme="minorEastAsia" w:hAnsiTheme="minorHAnsi"/>
          <w:bCs w:val="0"/>
        </w:rPr>
        <w:commentReference w:id="51"/>
      </w:r>
      <w:bookmarkEnd w:id="50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2A404A" w14:paraId="11B48FB1" w14:textId="77777777" w:rsidTr="004B2DC0">
        <w:tc>
          <w:tcPr>
            <w:tcW w:w="1248" w:type="dxa"/>
            <w:shd w:val="clear" w:color="auto" w:fill="D9D9D9"/>
          </w:tcPr>
          <w:p w14:paraId="6835195B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581AA83A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/account/updatePassword.json</w:t>
            </w:r>
          </w:p>
        </w:tc>
      </w:tr>
      <w:tr w:rsidR="002A404A" w14:paraId="35B3A96F" w14:textId="77777777" w:rsidTr="004B2DC0">
        <w:tc>
          <w:tcPr>
            <w:tcW w:w="1248" w:type="dxa"/>
            <w:shd w:val="clear" w:color="auto" w:fill="D9D9D9"/>
          </w:tcPr>
          <w:p w14:paraId="56F92BE0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30152185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2A404A" w14:paraId="4F73BEE0" w14:textId="77777777" w:rsidTr="004B2DC0">
        <w:tc>
          <w:tcPr>
            <w:tcW w:w="1248" w:type="dxa"/>
            <w:shd w:val="clear" w:color="auto" w:fill="D9D9D9"/>
          </w:tcPr>
          <w:p w14:paraId="4877D10E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379BD5BC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0636A5B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oldPWD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旧密码，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30F415D4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newPWD</w:t>
            </w:r>
            <w:r>
              <w:rPr>
                <w:szCs w:val="21"/>
              </w:rPr>
              <w:t>": "</w:t>
            </w:r>
            <w:r>
              <w:rPr>
                <w:rFonts w:hint="eastAsia"/>
                <w:szCs w:val="21"/>
              </w:rPr>
              <w:t>新密码，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1EF627BB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confirmPWD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确认新密码，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",</w:t>
            </w:r>
          </w:p>
          <w:p w14:paraId="645EEFDF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"",String,</w:t>
            </w:r>
          </w:p>
          <w:p w14:paraId="29252E08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1263B197" w14:textId="77777777" w:rsidR="002A404A" w:rsidRDefault="002A404A" w:rsidP="00952D5D">
            <w:pPr>
              <w:jc w:val="left"/>
              <w:rPr>
                <w:szCs w:val="21"/>
              </w:rPr>
            </w:pPr>
          </w:p>
          <w:p w14:paraId="15A0A8AD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2A404A" w14:paraId="39869103" w14:textId="77777777" w:rsidTr="004B2DC0">
        <w:tc>
          <w:tcPr>
            <w:tcW w:w="1248" w:type="dxa"/>
            <w:shd w:val="clear" w:color="auto" w:fill="D9D9D9"/>
          </w:tcPr>
          <w:p w14:paraId="266E82E6" w14:textId="77777777" w:rsidR="002A404A" w:rsidRDefault="002A404A" w:rsidP="00952D5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78A07E21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为执行结果，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代表失败；失败时可以从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4013AA41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示例：</w:t>
            </w:r>
          </w:p>
          <w:p w14:paraId="4D77599A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6B5488D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"ExecutionResult":true,</w:t>
            </w:r>
          </w:p>
          <w:p w14:paraId="23AD40BC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>"Message":""</w:t>
            </w:r>
          </w:p>
          <w:p w14:paraId="48993B59" w14:textId="77777777" w:rsidR="002A404A" w:rsidRDefault="002A404A" w:rsidP="00952D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14:paraId="0C870E04" w14:textId="77777777" w:rsidR="004B2DC0" w:rsidRDefault="004B2DC0" w:rsidP="004B2DC0">
      <w:pPr>
        <w:pStyle w:val="3"/>
      </w:pPr>
      <w:bookmarkStart w:id="52" w:name="_Toc265063306"/>
      <w:commentRangeStart w:id="53"/>
      <w:r>
        <w:rPr>
          <w:rFonts w:hint="eastAsia"/>
        </w:rPr>
        <w:t>用户已绑定手机号码的身份验证</w:t>
      </w:r>
      <w:commentRangeEnd w:id="53"/>
      <w:r w:rsidR="007E6F3D">
        <w:rPr>
          <w:rStyle w:val="ac"/>
          <w:rFonts w:asciiTheme="minorHAnsi" w:eastAsiaTheme="minorEastAsia" w:hAnsiTheme="minorHAnsi"/>
          <w:bCs w:val="0"/>
        </w:rPr>
        <w:commentReference w:id="53"/>
      </w:r>
      <w:bookmarkEnd w:id="5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4B2DC0" w14:paraId="5627A7A4" w14:textId="77777777" w:rsidTr="009C17EB">
        <w:tc>
          <w:tcPr>
            <w:tcW w:w="1248" w:type="dxa"/>
            <w:shd w:val="clear" w:color="auto" w:fill="D9D9D9"/>
          </w:tcPr>
          <w:p w14:paraId="3431554B" w14:textId="77777777" w:rsidR="004B2DC0" w:rsidRDefault="004B2DC0" w:rsidP="00AB08BE">
            <w:pPr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63A1EDAB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/account/validBindedPhone</w:t>
            </w:r>
          </w:p>
        </w:tc>
      </w:tr>
      <w:tr w:rsidR="004B2DC0" w14:paraId="26CBC25F" w14:textId="77777777" w:rsidTr="009C17EB">
        <w:tc>
          <w:tcPr>
            <w:tcW w:w="1248" w:type="dxa"/>
            <w:shd w:val="clear" w:color="auto" w:fill="D9D9D9"/>
          </w:tcPr>
          <w:p w14:paraId="4A571558" w14:textId="77777777" w:rsidR="004B2DC0" w:rsidRDefault="004B2DC0" w:rsidP="00AB08BE">
            <w:pPr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09DAB7D9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4B2DC0" w14:paraId="3AEBA52E" w14:textId="77777777" w:rsidTr="009C17EB">
        <w:tc>
          <w:tcPr>
            <w:tcW w:w="1248" w:type="dxa"/>
            <w:shd w:val="clear" w:color="auto" w:fill="D9D9D9"/>
          </w:tcPr>
          <w:p w14:paraId="71EC7560" w14:textId="77777777" w:rsidR="004B2DC0" w:rsidRDefault="004B2DC0" w:rsidP="00AB08BE">
            <w:pPr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175FCCED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51456D0C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"phoneNumber": "</w:t>
            </w:r>
            <w:r>
              <w:rPr>
                <w:rFonts w:hint="eastAsia"/>
                <w:sz w:val="21"/>
                <w:szCs w:val="21"/>
              </w:rPr>
              <w:t>手机号码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6F75541A" w14:textId="77777777" w:rsidR="004B2DC0" w:rsidRDefault="004B2DC0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 "</w:t>
            </w:r>
            <w:r>
              <w:rPr>
                <w:rFonts w:hint="eastAsia"/>
                <w:sz w:val="21"/>
                <w:szCs w:val="21"/>
              </w:rPr>
              <w:t>手机验证码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0328551F" w14:textId="77777777" w:rsidR="004B2DC0" w:rsidRDefault="004B2DC0" w:rsidP="004B2DC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“accessToken”:”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token,String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14:paraId="3D563A7D" w14:textId="77777777" w:rsidR="004B2DC0" w:rsidRDefault="004B2DC0" w:rsidP="004B2DC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300E980B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4B2DC0" w14:paraId="07090EC3" w14:textId="77777777" w:rsidTr="009C17EB">
        <w:tc>
          <w:tcPr>
            <w:tcW w:w="1248" w:type="dxa"/>
            <w:shd w:val="clear" w:color="auto" w:fill="D9D9D9"/>
          </w:tcPr>
          <w:p w14:paraId="7D2C9E9D" w14:textId="77777777" w:rsidR="004B2DC0" w:rsidRDefault="004B2DC0" w:rsidP="00AB08BE">
            <w:pPr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33CDE320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7C8F004A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150B0388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2933A91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453AB56D" w14:textId="77777777" w:rsidR="004B2DC0" w:rsidRDefault="004B2DC0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"Message":"",</w:t>
            </w:r>
          </w:p>
          <w:p w14:paraId="784EEDE3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4B2DC0" w14:paraId="00270F98" w14:textId="77777777" w:rsidTr="009C17EB">
        <w:tc>
          <w:tcPr>
            <w:tcW w:w="1248" w:type="dxa"/>
            <w:shd w:val="clear" w:color="auto" w:fill="D9D9D9"/>
          </w:tcPr>
          <w:p w14:paraId="0187F488" w14:textId="77777777" w:rsidR="004B2DC0" w:rsidRDefault="004B2DC0" w:rsidP="00AB08BE">
            <w:pPr>
              <w:rPr>
                <w:szCs w:val="21"/>
              </w:rPr>
            </w:pPr>
          </w:p>
        </w:tc>
        <w:tc>
          <w:tcPr>
            <w:tcW w:w="6854" w:type="dxa"/>
          </w:tcPr>
          <w:p w14:paraId="57BCC6E4" w14:textId="77777777" w:rsidR="004B2DC0" w:rsidRDefault="004B2DC0" w:rsidP="00AB08BE">
            <w:pPr>
              <w:autoSpaceDE w:val="0"/>
              <w:autoSpaceDN w:val="0"/>
              <w:adjustRightInd w:val="0"/>
              <w:jc w:val="left"/>
              <w:rPr>
                <w:rFonts w:eastAsia="宋体"/>
                <w:sz w:val="21"/>
                <w:szCs w:val="21"/>
              </w:rPr>
            </w:pPr>
          </w:p>
        </w:tc>
      </w:tr>
    </w:tbl>
    <w:p w14:paraId="41D02EEC" w14:textId="77777777" w:rsidR="009C17EB" w:rsidRDefault="009C17EB" w:rsidP="009C17EB">
      <w:pPr>
        <w:pStyle w:val="3"/>
      </w:pPr>
      <w:bookmarkStart w:id="54" w:name="_Toc265063307"/>
      <w:r>
        <w:rPr>
          <w:rFonts w:hint="eastAsia"/>
        </w:rPr>
        <w:t>绑定新手机号</w:t>
      </w:r>
      <w:bookmarkEnd w:id="54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9C17EB" w14:paraId="553CACA1" w14:textId="77777777" w:rsidTr="00AB08BE">
        <w:tc>
          <w:tcPr>
            <w:tcW w:w="1248" w:type="dxa"/>
            <w:shd w:val="clear" w:color="auto" w:fill="D9D9D9"/>
          </w:tcPr>
          <w:p w14:paraId="6AA4DFA2" w14:textId="77777777" w:rsidR="009C17EB" w:rsidRDefault="009C17EB" w:rsidP="00AB08BE">
            <w:pPr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52244A21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/account/bindNewPhone</w:t>
            </w:r>
          </w:p>
        </w:tc>
      </w:tr>
      <w:tr w:rsidR="009C17EB" w14:paraId="69213D7F" w14:textId="77777777" w:rsidTr="00AB08BE">
        <w:tc>
          <w:tcPr>
            <w:tcW w:w="1248" w:type="dxa"/>
            <w:shd w:val="clear" w:color="auto" w:fill="D9D9D9"/>
          </w:tcPr>
          <w:p w14:paraId="13B771C2" w14:textId="77777777" w:rsidR="009C17EB" w:rsidRDefault="009C17EB" w:rsidP="00AB08BE">
            <w:pPr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7F93EE13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9C17EB" w14:paraId="1CFE4924" w14:textId="77777777" w:rsidTr="00AB08BE">
        <w:tc>
          <w:tcPr>
            <w:tcW w:w="1248" w:type="dxa"/>
            <w:shd w:val="clear" w:color="auto" w:fill="D9D9D9"/>
          </w:tcPr>
          <w:p w14:paraId="3B410EDF" w14:textId="77777777" w:rsidR="009C17EB" w:rsidRDefault="009C17EB" w:rsidP="00AB08BE">
            <w:pPr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49E463C4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59D43F7A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"phoneNumber": "</w:t>
            </w:r>
            <w:r>
              <w:rPr>
                <w:rFonts w:hint="eastAsia"/>
                <w:sz w:val="21"/>
                <w:szCs w:val="21"/>
              </w:rPr>
              <w:t>手机号码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3E940D07" w14:textId="77777777" w:rsidR="009C17EB" w:rsidRDefault="009C17EB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 "</w:t>
            </w:r>
            <w:r>
              <w:rPr>
                <w:rFonts w:hint="eastAsia"/>
                <w:sz w:val="21"/>
                <w:szCs w:val="21"/>
              </w:rPr>
              <w:t>手机验证码</w:t>
            </w:r>
            <w:r>
              <w:rPr>
                <w:rFonts w:hint="eastAsia"/>
                <w:sz w:val="21"/>
                <w:szCs w:val="21"/>
              </w:rPr>
              <w:t>,String",</w:t>
            </w:r>
          </w:p>
          <w:p w14:paraId="50C499FD" w14:textId="77777777" w:rsidR="009C17EB" w:rsidRDefault="009C17EB" w:rsidP="009C17E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“accessToken”:”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token,String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</w:p>
          <w:p w14:paraId="21544D96" w14:textId="77777777" w:rsidR="009C17EB" w:rsidRDefault="009C17EB" w:rsidP="009C17E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”:”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”</w:t>
            </w:r>
          </w:p>
          <w:p w14:paraId="3A3142B1" w14:textId="77777777" w:rsidR="009C17EB" w:rsidRDefault="009C17EB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</w:p>
          <w:p w14:paraId="0ED859EB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9C17EB" w14:paraId="799262C5" w14:textId="77777777" w:rsidTr="00AB08BE">
        <w:tc>
          <w:tcPr>
            <w:tcW w:w="1248" w:type="dxa"/>
            <w:shd w:val="clear" w:color="auto" w:fill="D9D9D9"/>
          </w:tcPr>
          <w:p w14:paraId="6248A977" w14:textId="77777777" w:rsidR="009C17EB" w:rsidRDefault="009C17EB" w:rsidP="00AB08BE">
            <w:pPr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189A2DB3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ExecutionResult</w:t>
            </w:r>
            <w:r>
              <w:rPr>
                <w:rFonts w:hint="eastAsia"/>
                <w:sz w:val="21"/>
                <w:szCs w:val="21"/>
              </w:rPr>
              <w:t>为执行结果</w:t>
            </w:r>
            <w:r>
              <w:rPr>
                <w:rFonts w:hint="eastAsia"/>
                <w:sz w:val="21"/>
                <w:szCs w:val="21"/>
              </w:rPr>
              <w:t>,true</w:t>
            </w:r>
            <w:r>
              <w:rPr>
                <w:rFonts w:hint="eastAsia"/>
                <w:sz w:val="21"/>
                <w:szCs w:val="21"/>
              </w:rPr>
              <w:t>代表成功</w:t>
            </w:r>
            <w:r>
              <w:rPr>
                <w:rFonts w:hint="eastAsia"/>
                <w:sz w:val="21"/>
                <w:szCs w:val="21"/>
              </w:rPr>
              <w:t>,false</w:t>
            </w:r>
            <w:r>
              <w:rPr>
                <w:rFonts w:hint="eastAsia"/>
                <w:sz w:val="21"/>
                <w:szCs w:val="21"/>
              </w:rPr>
              <w:t>代表失败；失败时可以从</w:t>
            </w:r>
            <w:r>
              <w:rPr>
                <w:rFonts w:hint="eastAsia"/>
                <w:sz w:val="21"/>
                <w:szCs w:val="21"/>
              </w:rPr>
              <w:t>Message</w:t>
            </w:r>
            <w:r>
              <w:rPr>
                <w:rFonts w:hint="eastAsia"/>
                <w:sz w:val="21"/>
                <w:szCs w:val="21"/>
              </w:rPr>
              <w:t>读取原因。</w:t>
            </w:r>
          </w:p>
          <w:p w14:paraId="6DD7DBFB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示例：</w:t>
            </w:r>
          </w:p>
          <w:p w14:paraId="0D1F0F9E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BA6D55F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  <w:t>"ExecutionResult":true,</w:t>
            </w:r>
          </w:p>
          <w:p w14:paraId="4A548776" w14:textId="77777777" w:rsidR="009C17EB" w:rsidRDefault="009C17EB" w:rsidP="00AB08BE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"Message":"",</w:t>
            </w:r>
          </w:p>
          <w:p w14:paraId="27DD8DB7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9C17EB" w14:paraId="09874AE6" w14:textId="77777777" w:rsidTr="00AB08BE">
        <w:tc>
          <w:tcPr>
            <w:tcW w:w="1248" w:type="dxa"/>
            <w:shd w:val="clear" w:color="auto" w:fill="D9D9D9"/>
          </w:tcPr>
          <w:p w14:paraId="7FE40FBB" w14:textId="77777777" w:rsidR="009C17EB" w:rsidRDefault="009C17EB" w:rsidP="00AB08BE">
            <w:pPr>
              <w:rPr>
                <w:szCs w:val="21"/>
              </w:rPr>
            </w:pPr>
          </w:p>
        </w:tc>
        <w:tc>
          <w:tcPr>
            <w:tcW w:w="6854" w:type="dxa"/>
          </w:tcPr>
          <w:p w14:paraId="6B3C75FD" w14:textId="77777777" w:rsidR="009C17EB" w:rsidRDefault="009C17EB" w:rsidP="00AB08BE">
            <w:pPr>
              <w:autoSpaceDE w:val="0"/>
              <w:autoSpaceDN w:val="0"/>
              <w:adjustRightInd w:val="0"/>
              <w:jc w:val="left"/>
              <w:rPr>
                <w:rFonts w:eastAsia="宋体"/>
                <w:sz w:val="21"/>
                <w:szCs w:val="21"/>
              </w:rPr>
            </w:pPr>
          </w:p>
        </w:tc>
      </w:tr>
    </w:tbl>
    <w:p w14:paraId="12A59969" w14:textId="77777777" w:rsidR="002A404A" w:rsidRDefault="002A404A" w:rsidP="002A404A"/>
    <w:p w14:paraId="3C3B1638" w14:textId="12D9E56E" w:rsidR="009C17EB" w:rsidRDefault="00715515" w:rsidP="004F3C13">
      <w:pPr>
        <w:pStyle w:val="2"/>
      </w:pPr>
      <w:bookmarkStart w:id="55" w:name="_Toc265063308"/>
      <w:commentRangeStart w:id="56"/>
      <w:r>
        <w:rPr>
          <w:rFonts w:hint="eastAsia"/>
        </w:rPr>
        <w:t>身份认证</w:t>
      </w:r>
      <w:commentRangeEnd w:id="56"/>
      <w:r w:rsidR="004F3C13">
        <w:rPr>
          <w:rStyle w:val="ac"/>
          <w:rFonts w:asciiTheme="minorHAnsi" w:eastAsiaTheme="minorEastAsia" w:hAnsiTheme="minorHAnsi" w:cstheme="minorBidi"/>
          <w:bCs w:val="0"/>
        </w:rPr>
        <w:commentReference w:id="56"/>
      </w:r>
      <w:bookmarkEnd w:id="55"/>
    </w:p>
    <w:p w14:paraId="30B435F7" w14:textId="2A72C508" w:rsidR="004B2DC0" w:rsidRDefault="00CD767F" w:rsidP="00CD767F">
      <w:pPr>
        <w:pStyle w:val="2"/>
      </w:pPr>
      <w:bookmarkStart w:id="57" w:name="_Toc265063309"/>
      <w:commentRangeStart w:id="58"/>
      <w:r>
        <w:rPr>
          <w:rFonts w:hint="eastAsia"/>
        </w:rPr>
        <w:t>收藏列表</w:t>
      </w:r>
      <w:commentRangeEnd w:id="58"/>
      <w:r w:rsidR="007476FE">
        <w:rPr>
          <w:rStyle w:val="ac"/>
          <w:rFonts w:asciiTheme="minorHAnsi" w:eastAsiaTheme="minorEastAsia" w:hAnsiTheme="minorHAnsi" w:cstheme="minorBidi"/>
          <w:bCs w:val="0"/>
        </w:rPr>
        <w:commentReference w:id="58"/>
      </w:r>
      <w:bookmarkEnd w:id="57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430231" w14:paraId="237567F7" w14:textId="77777777" w:rsidTr="00AB08BE">
        <w:tc>
          <w:tcPr>
            <w:tcW w:w="1248" w:type="dxa"/>
            <w:shd w:val="clear" w:color="auto" w:fill="D9D9D9"/>
          </w:tcPr>
          <w:p w14:paraId="5A0464EA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75A058A3" w14:textId="7305FA91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/product/FavorityList.json</w:t>
            </w:r>
          </w:p>
        </w:tc>
      </w:tr>
      <w:tr w:rsidR="00430231" w14:paraId="384DDF7A" w14:textId="77777777" w:rsidTr="00AB08BE">
        <w:tc>
          <w:tcPr>
            <w:tcW w:w="1248" w:type="dxa"/>
            <w:shd w:val="clear" w:color="auto" w:fill="D9D9D9"/>
          </w:tcPr>
          <w:p w14:paraId="6A224738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40131D0A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430231" w14:paraId="22A9629C" w14:textId="77777777" w:rsidTr="00AB08BE">
        <w:tc>
          <w:tcPr>
            <w:tcW w:w="1248" w:type="dxa"/>
            <w:shd w:val="clear" w:color="auto" w:fill="D9D9D9"/>
          </w:tcPr>
          <w:p w14:paraId="1E8312CE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25752741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A6FA7DB" w14:textId="77777777" w:rsidR="00430231" w:rsidRDefault="00430231" w:rsidP="00AB08BE">
            <w:pPr>
              <w:ind w:firstLine="48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48873BB9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070B06C5" w14:textId="77777777" w:rsidR="00430231" w:rsidRDefault="00430231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“pageIndex”:1,//</w:t>
            </w:r>
            <w:r>
              <w:rPr>
                <w:rFonts w:hint="eastAsia"/>
                <w:szCs w:val="21"/>
              </w:rPr>
              <w:t>页号</w:t>
            </w:r>
          </w:p>
          <w:p w14:paraId="4D0F6FE2" w14:textId="77777777" w:rsidR="00430231" w:rsidRDefault="00430231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pageSize</w:t>
            </w:r>
            <w:r>
              <w:rPr>
                <w:szCs w:val="21"/>
              </w:rPr>
              <w:t>”:20//</w:t>
            </w:r>
            <w:r>
              <w:rPr>
                <w:rFonts w:hint="eastAsia"/>
                <w:szCs w:val="21"/>
              </w:rPr>
              <w:t>每</w:t>
            </w:r>
            <w:r>
              <w:rPr>
                <w:rFonts w:ascii="Damascus Medium" w:hAnsi="Damascus Medium" w:cs="Damascus Medium" w:hint="eastAsia"/>
                <w:szCs w:val="21"/>
              </w:rPr>
              <w:t>页条数</w:t>
            </w:r>
          </w:p>
          <w:p w14:paraId="64441368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430231" w14:paraId="3911A9E7" w14:textId="77777777" w:rsidTr="00AB08BE">
        <w:tc>
          <w:tcPr>
            <w:tcW w:w="1248" w:type="dxa"/>
            <w:shd w:val="clear" w:color="auto" w:fill="D9D9D9"/>
          </w:tcPr>
          <w:p w14:paraId="5738CEBE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39602138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37E74526" w14:textId="77777777" w:rsidR="00430231" w:rsidRDefault="00430231" w:rsidP="00AB08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3E549A8C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4EB9BB3C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4650C67C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23DB6D26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“usedCars”:[{</w:t>
            </w:r>
          </w:p>
          <w:p w14:paraId="33F70613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26B0D461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68D06008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1D010819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4BA05DDB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623D6BEE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69626D57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00098152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},</w:t>
            </w:r>
          </w:p>
          <w:p w14:paraId="07B2CAAF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1164F46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7FEC24A9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21475551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48A0C9E2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5B6DCB8D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1E26C202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4FED7BC6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64B24BD8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27149368" w14:textId="77777777" w:rsidR="00430231" w:rsidRDefault="00430231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]</w:t>
            </w:r>
          </w:p>
          <w:p w14:paraId="5B67D2DF" w14:textId="77777777" w:rsidR="00430231" w:rsidRDefault="00430231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545C86B2" w14:textId="77777777" w:rsidR="00D85108" w:rsidRPr="00D85108" w:rsidRDefault="00D85108" w:rsidP="00D85108"/>
    <w:p w14:paraId="43401020" w14:textId="2A5A7B1C" w:rsidR="00523254" w:rsidRDefault="00523254" w:rsidP="00523254">
      <w:pPr>
        <w:pStyle w:val="2"/>
      </w:pPr>
      <w:bookmarkStart w:id="59" w:name="_Toc265063310"/>
      <w:r>
        <w:rPr>
          <w:rFonts w:hint="eastAsia"/>
        </w:rPr>
        <w:t>买卖记录</w:t>
      </w:r>
      <w:bookmarkEnd w:id="59"/>
    </w:p>
    <w:p w14:paraId="7395C75D" w14:textId="6DC466B4" w:rsidR="0045123D" w:rsidRDefault="0045123D" w:rsidP="00FB2455">
      <w:pPr>
        <w:pStyle w:val="3"/>
      </w:pPr>
      <w:bookmarkStart w:id="60" w:name="_Toc265063311"/>
      <w:r>
        <w:rPr>
          <w:rFonts w:hint="eastAsia"/>
        </w:rPr>
        <w:t>卖车记录</w:t>
      </w:r>
      <w:bookmarkEnd w:id="60"/>
    </w:p>
    <w:p w14:paraId="07329516" w14:textId="4A0218FD" w:rsidR="00F94CD7" w:rsidRDefault="00F94CD7" w:rsidP="007079BA">
      <w:pPr>
        <w:pStyle w:val="4"/>
      </w:pPr>
      <w:commentRangeStart w:id="61"/>
      <w:r>
        <w:rPr>
          <w:rFonts w:hint="eastAsia"/>
        </w:rPr>
        <w:t>卖车记录列表</w:t>
      </w:r>
      <w:commentRangeEnd w:id="61"/>
      <w:r w:rsidR="00843152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61"/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7079BA" w14:paraId="148BD1D1" w14:textId="77777777" w:rsidTr="00FC6F37">
        <w:tc>
          <w:tcPr>
            <w:tcW w:w="1248" w:type="dxa"/>
            <w:shd w:val="clear" w:color="auto" w:fill="D9D9D9"/>
          </w:tcPr>
          <w:p w14:paraId="1408DB47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32D0EFC9" w14:textId="0CE3B5E7" w:rsidR="007079BA" w:rsidRDefault="009D6A1D" w:rsidP="00FC6F37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/product/Sale</w:t>
            </w:r>
            <w:r w:rsidR="007079BA">
              <w:rPr>
                <w:rFonts w:hint="eastAsia"/>
                <w:szCs w:val="21"/>
              </w:rPr>
              <w:t>UsedCarList.json</w:t>
            </w:r>
          </w:p>
        </w:tc>
      </w:tr>
      <w:tr w:rsidR="007079BA" w14:paraId="10B2FF0F" w14:textId="77777777" w:rsidTr="00FC6F37">
        <w:tc>
          <w:tcPr>
            <w:tcW w:w="1248" w:type="dxa"/>
            <w:shd w:val="clear" w:color="auto" w:fill="D9D9D9"/>
          </w:tcPr>
          <w:p w14:paraId="52FD0E50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11AEAEA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7079BA" w14:paraId="39A28A4E" w14:textId="77777777" w:rsidTr="00FC6F37">
        <w:tc>
          <w:tcPr>
            <w:tcW w:w="1248" w:type="dxa"/>
            <w:shd w:val="clear" w:color="auto" w:fill="D9D9D9"/>
          </w:tcPr>
          <w:p w14:paraId="3DEF9314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CE16E34" w14:textId="77777777" w:rsidR="00E765BF" w:rsidRDefault="007079BA" w:rsidP="00E765BF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AEA3BAF" w14:textId="124F25FD" w:rsidR="007079BA" w:rsidRDefault="00E765BF" w:rsidP="00E765BF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7700851C" w14:textId="77777777" w:rsidR="007079BA" w:rsidRDefault="007079BA" w:rsidP="00FC6F37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69FF6986" w14:textId="77777777" w:rsidR="007079BA" w:rsidRDefault="007079BA" w:rsidP="00FC6F37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“pageIndex”:1,//</w:t>
            </w:r>
            <w:r>
              <w:rPr>
                <w:rFonts w:hint="eastAsia"/>
                <w:szCs w:val="21"/>
              </w:rPr>
              <w:t>页号</w:t>
            </w:r>
          </w:p>
          <w:p w14:paraId="06801851" w14:textId="77777777" w:rsidR="007079BA" w:rsidRDefault="007079BA" w:rsidP="00FC6F37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pageSize</w:t>
            </w:r>
            <w:r>
              <w:rPr>
                <w:szCs w:val="21"/>
              </w:rPr>
              <w:t>”:20//</w:t>
            </w:r>
            <w:r>
              <w:rPr>
                <w:rFonts w:hint="eastAsia"/>
                <w:szCs w:val="21"/>
              </w:rPr>
              <w:t>每</w:t>
            </w:r>
            <w:r>
              <w:rPr>
                <w:rFonts w:ascii="Damascus Medium" w:hAnsi="Damascus Medium" w:cs="Damascus Medium" w:hint="eastAsia"/>
                <w:szCs w:val="21"/>
              </w:rPr>
              <w:t>页条数</w:t>
            </w:r>
          </w:p>
          <w:p w14:paraId="7B319EB5" w14:textId="77777777" w:rsidR="007079BA" w:rsidRDefault="007079BA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7079BA" w14:paraId="40FDF4F3" w14:textId="77777777" w:rsidTr="00FC6F37">
        <w:tc>
          <w:tcPr>
            <w:tcW w:w="1248" w:type="dxa"/>
            <w:shd w:val="clear" w:color="auto" w:fill="D9D9D9"/>
          </w:tcPr>
          <w:p w14:paraId="2BA09240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4A1778C4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0180D70A" w14:textId="77777777" w:rsidR="007079BA" w:rsidRDefault="007079BA" w:rsidP="00FC6F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5C58C915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55271507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575E84AF" w14:textId="31648E2D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  <w:r w:rsidR="00F44556">
              <w:rPr>
                <w:rFonts w:hint="eastAsia"/>
                <w:szCs w:val="21"/>
              </w:rPr>
              <w:t>s</w:t>
            </w:r>
          </w:p>
          <w:p w14:paraId="601510ED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“usedCars”:[{</w:t>
            </w:r>
          </w:p>
          <w:p w14:paraId="23374EC2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1BD52938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5B9AFA6C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6385DA19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210CDB42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05443538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24BA4856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1975DE6A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},</w:t>
            </w:r>
          </w:p>
          <w:p w14:paraId="59E253CF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AB61B17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173A3AF8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2FF4E801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617532C5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6829A98C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215A54F9" w14:textId="77777777" w:rsidR="006A30C0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217AAAA0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79F0919D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1D0F3DE8" w14:textId="77777777" w:rsidR="006A30C0" w:rsidRDefault="006A30C0" w:rsidP="006A30C0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]</w:t>
            </w:r>
          </w:p>
          <w:p w14:paraId="5E4966EA" w14:textId="6CC6A926" w:rsidR="007079BA" w:rsidRDefault="006A30C0" w:rsidP="006A30C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00A34E8B" w14:textId="088855CE" w:rsidR="007079BA" w:rsidRDefault="009D6A1D" w:rsidP="009D6A1D">
      <w:pPr>
        <w:pStyle w:val="3"/>
      </w:pPr>
      <w:bookmarkStart w:id="62" w:name="_Toc265063312"/>
      <w:r>
        <w:rPr>
          <w:rFonts w:hint="eastAsia"/>
        </w:rPr>
        <w:t>买车记录</w:t>
      </w:r>
      <w:bookmarkEnd w:id="62"/>
    </w:p>
    <w:p w14:paraId="094C37A3" w14:textId="6DEFA80C" w:rsidR="002C38BE" w:rsidRPr="002C38BE" w:rsidRDefault="002C38BE" w:rsidP="002C38BE">
      <w:pPr>
        <w:pStyle w:val="4"/>
      </w:pPr>
      <w:r>
        <w:rPr>
          <w:rFonts w:hint="eastAsia"/>
        </w:rPr>
        <w:t>买车记录列表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F44556" w14:paraId="59E42E48" w14:textId="77777777" w:rsidTr="00AB08BE">
        <w:tc>
          <w:tcPr>
            <w:tcW w:w="1248" w:type="dxa"/>
            <w:shd w:val="clear" w:color="auto" w:fill="D9D9D9"/>
          </w:tcPr>
          <w:p w14:paraId="0013E461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162D10A4" w14:textId="70D78A3B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/product/</w:t>
            </w:r>
            <w:r w:rsidR="00C02E43">
              <w:rPr>
                <w:rFonts w:hint="eastAsia"/>
                <w:szCs w:val="21"/>
              </w:rPr>
              <w:t>Buy</w:t>
            </w:r>
            <w:r>
              <w:rPr>
                <w:rFonts w:hint="eastAsia"/>
                <w:szCs w:val="21"/>
              </w:rPr>
              <w:t>UsedCarList.json</w:t>
            </w:r>
          </w:p>
        </w:tc>
      </w:tr>
      <w:tr w:rsidR="00F44556" w14:paraId="7237E856" w14:textId="77777777" w:rsidTr="00AB08BE">
        <w:tc>
          <w:tcPr>
            <w:tcW w:w="1248" w:type="dxa"/>
            <w:shd w:val="clear" w:color="auto" w:fill="D9D9D9"/>
          </w:tcPr>
          <w:p w14:paraId="21D06B53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3B21762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F44556" w14:paraId="60D4AF61" w14:textId="77777777" w:rsidTr="00AB08BE">
        <w:tc>
          <w:tcPr>
            <w:tcW w:w="1248" w:type="dxa"/>
            <w:shd w:val="clear" w:color="auto" w:fill="D9D9D9"/>
          </w:tcPr>
          <w:p w14:paraId="65D90DFF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52FAD90F" w14:textId="77777777" w:rsidR="00F44556" w:rsidRDefault="00F44556" w:rsidP="007636A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7C660417" w14:textId="77777777" w:rsidR="00F44556" w:rsidRDefault="00F44556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70B7D8EB" w14:textId="77777777" w:rsidR="00F44556" w:rsidRDefault="00F44556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5809A53B" w14:textId="77777777" w:rsidR="00F44556" w:rsidRDefault="00F44556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“pageIndex”:1,//</w:t>
            </w:r>
            <w:r>
              <w:rPr>
                <w:rFonts w:hint="eastAsia"/>
                <w:szCs w:val="21"/>
              </w:rPr>
              <w:t>页号</w:t>
            </w:r>
          </w:p>
          <w:p w14:paraId="0514BE00" w14:textId="77777777" w:rsidR="00F44556" w:rsidRDefault="00F44556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pageSize</w:t>
            </w:r>
            <w:r>
              <w:rPr>
                <w:szCs w:val="21"/>
              </w:rPr>
              <w:t>”:20//</w:t>
            </w:r>
            <w:r>
              <w:rPr>
                <w:rFonts w:hint="eastAsia"/>
                <w:szCs w:val="21"/>
              </w:rPr>
              <w:t>每</w:t>
            </w:r>
            <w:r>
              <w:rPr>
                <w:rFonts w:ascii="Damascus Medium" w:hAnsi="Damascus Medium" w:cs="Damascus Medium" w:hint="eastAsia"/>
                <w:szCs w:val="21"/>
              </w:rPr>
              <w:t>页条数</w:t>
            </w:r>
          </w:p>
          <w:p w14:paraId="07C9B941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F44556" w14:paraId="4E92DF51" w14:textId="77777777" w:rsidTr="00AB08BE">
        <w:tc>
          <w:tcPr>
            <w:tcW w:w="1248" w:type="dxa"/>
            <w:shd w:val="clear" w:color="auto" w:fill="D9D9D9"/>
          </w:tcPr>
          <w:p w14:paraId="5A5901FD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23AE3A60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6E024B31" w14:textId="77777777" w:rsidR="00F44556" w:rsidRDefault="00F44556" w:rsidP="00AB08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690B7A3A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785D04C5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238CE384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",s</w:t>
            </w:r>
          </w:p>
          <w:p w14:paraId="6F0112CC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“usedCars”:[{</w:t>
            </w:r>
          </w:p>
          <w:p w14:paraId="173AFFC4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4D72CC28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480EFF16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025CBFB2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3B32B4D4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23500675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50146E06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3ACDCCDF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},</w:t>
            </w:r>
          </w:p>
          <w:p w14:paraId="0439680C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29595074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"imageUrls": [</w:t>
            </w:r>
          </w:p>
          <w:p w14:paraId="62703F8A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"imageUrls_regular.jpg"</w:t>
            </w:r>
          </w:p>
          <w:p w14:paraId="07428354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</w:t>
            </w:r>
          </w:p>
          <w:p w14:paraId="1DB4DA1A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"purchaseDate": "2005-10",</w:t>
            </w:r>
          </w:p>
          <w:p w14:paraId="3E1FCDD8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"odometer": 1,</w:t>
            </w:r>
          </w:p>
          <w:p w14:paraId="6528AC5C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"listPrice": 1,</w:t>
            </w:r>
          </w:p>
          <w:p w14:paraId="64693DE8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"priceType": "</w:t>
            </w:r>
            <w:r>
              <w:rPr>
                <w:rFonts w:hint="eastAsia"/>
                <w:szCs w:val="21"/>
              </w:rPr>
              <w:t>一口价</w:t>
            </w:r>
            <w:r>
              <w:rPr>
                <w:rFonts w:hint="eastAsia"/>
                <w:szCs w:val="21"/>
              </w:rPr>
              <w:t>"</w:t>
            </w:r>
          </w:p>
          <w:p w14:paraId="3478CA1E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18EEBCC3" w14:textId="77777777" w:rsidR="00F44556" w:rsidRDefault="00F44556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]</w:t>
            </w:r>
          </w:p>
          <w:p w14:paraId="19CC52D8" w14:textId="77777777" w:rsidR="00F44556" w:rsidRDefault="00F44556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46EFFEEF" w14:textId="77777777" w:rsidR="00F44556" w:rsidRPr="00F44556" w:rsidRDefault="00F44556" w:rsidP="00F44556"/>
    <w:p w14:paraId="7D7AA75E" w14:textId="77777777" w:rsidR="00523254" w:rsidRPr="00FB2455" w:rsidRDefault="00523254" w:rsidP="00FB2455">
      <w:pPr>
        <w:pStyle w:val="4"/>
      </w:pPr>
      <w:r w:rsidRPr="00FB2455">
        <w:rPr>
          <w:rFonts w:hint="eastAsia"/>
        </w:rPr>
        <w:t>删除二手车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523254" w14:paraId="445CB004" w14:textId="77777777" w:rsidTr="00FC6F37">
        <w:tc>
          <w:tcPr>
            <w:tcW w:w="1248" w:type="dxa"/>
            <w:shd w:val="clear" w:color="auto" w:fill="D9D9D9"/>
          </w:tcPr>
          <w:p w14:paraId="6573C445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253D867A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/product/deleteusedcar.json</w:t>
            </w:r>
          </w:p>
        </w:tc>
      </w:tr>
      <w:tr w:rsidR="00523254" w14:paraId="2585ED6B" w14:textId="77777777" w:rsidTr="00FC6F37">
        <w:tc>
          <w:tcPr>
            <w:tcW w:w="1248" w:type="dxa"/>
            <w:shd w:val="clear" w:color="auto" w:fill="D9D9D9"/>
          </w:tcPr>
          <w:p w14:paraId="32D95E0C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7F9CEF8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523254" w14:paraId="4717B2F3" w14:textId="77777777" w:rsidTr="00FC6F37">
        <w:tc>
          <w:tcPr>
            <w:tcW w:w="1248" w:type="dxa"/>
            <w:shd w:val="clear" w:color="auto" w:fill="D9D9D9"/>
          </w:tcPr>
          <w:p w14:paraId="1DF1D5E0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61A6A819" w14:textId="77777777" w:rsidR="00523254" w:rsidRDefault="00523254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szCs w:val="21"/>
              </w:rPr>
              <w:t>{</w:t>
            </w:r>
          </w:p>
          <w:p w14:paraId="518BA9FD" w14:textId="77777777" w:rsidR="00523254" w:rsidRDefault="00523254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/>
                <w:kern w:val="0"/>
                <w:szCs w:val="21"/>
              </w:rPr>
              <w:tab/>
              <w:t>"</w:t>
            </w:r>
            <w:r>
              <w:rPr>
                <w:rFonts w:cs="新宋体" w:hint="eastAsia"/>
                <w:kern w:val="0"/>
                <w:szCs w:val="21"/>
              </w:rPr>
              <w:t>productId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:</w:t>
            </w:r>
            <w:r>
              <w:rPr>
                <w:rFonts w:cs="新宋体"/>
                <w:kern w:val="0"/>
                <w:szCs w:val="21"/>
              </w:rPr>
              <w:t xml:space="preserve"> "</w:t>
            </w:r>
            <w:r>
              <w:rPr>
                <w:rFonts w:hint="eastAsia"/>
                <w:szCs w:val="21"/>
              </w:rPr>
              <w:t>对应数据库表</w:t>
            </w:r>
            <w:r>
              <w:rPr>
                <w:rFonts w:hint="eastAsia"/>
                <w:szCs w:val="21"/>
              </w:rPr>
              <w:t>product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product_id</w:t>
            </w:r>
            <w:r>
              <w:rPr>
                <w:rFonts w:hint="eastAsia"/>
                <w:szCs w:val="21"/>
              </w:rPr>
              <w:t>字段，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cs="新宋体"/>
                <w:kern w:val="0"/>
                <w:szCs w:val="21"/>
              </w:rPr>
              <w:t>"</w:t>
            </w:r>
            <w:r>
              <w:rPr>
                <w:rFonts w:cs="新宋体" w:hint="eastAsia"/>
                <w:kern w:val="0"/>
                <w:szCs w:val="21"/>
              </w:rPr>
              <w:t>,</w:t>
            </w:r>
          </w:p>
          <w:p w14:paraId="76051FC1" w14:textId="77777777" w:rsidR="00523254" w:rsidRDefault="00523254" w:rsidP="00FC6F37">
            <w:pPr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cs="新宋体" w:hint="eastAsia"/>
                <w:kern w:val="0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3DA02EF1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 String</w:t>
            </w:r>
            <w:r>
              <w:rPr>
                <w:szCs w:val="21"/>
              </w:rPr>
              <w:t>"</w:t>
            </w:r>
          </w:p>
          <w:p w14:paraId="4535A8E5" w14:textId="77777777" w:rsidR="00523254" w:rsidRDefault="00523254" w:rsidP="00FC6F37">
            <w:pPr>
              <w:jc w:val="left"/>
              <w:rPr>
                <w:rFonts w:cs="新宋体"/>
                <w:kern w:val="0"/>
                <w:szCs w:val="21"/>
              </w:rPr>
            </w:pPr>
          </w:p>
          <w:p w14:paraId="369D2EC3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523254" w14:paraId="29412548" w14:textId="77777777" w:rsidTr="00FC6F37">
        <w:tc>
          <w:tcPr>
            <w:tcW w:w="1248" w:type="dxa"/>
            <w:shd w:val="clear" w:color="auto" w:fill="D9D9D9"/>
          </w:tcPr>
          <w:p w14:paraId="7338F262" w14:textId="77777777" w:rsidR="00523254" w:rsidRDefault="00523254" w:rsidP="00FC6F3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6AB79F32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为执行结果，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代表失败；失败时可以从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21633C46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示例：</w:t>
            </w:r>
          </w:p>
          <w:p w14:paraId="770C0D9D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2473251E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7063A4B8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</w:t>
            </w:r>
          </w:p>
          <w:p w14:paraId="39B32938" w14:textId="77777777" w:rsidR="00523254" w:rsidRDefault="00523254" w:rsidP="00FC6F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0E4B6552" w14:textId="77777777" w:rsidR="00523254" w:rsidRPr="00523254" w:rsidRDefault="00523254" w:rsidP="00523254"/>
    <w:p w14:paraId="15F2CB68" w14:textId="17E75B53" w:rsidR="00886DCD" w:rsidRPr="00886DCD" w:rsidRDefault="00886DCD" w:rsidP="00886DCD">
      <w:pPr>
        <w:pStyle w:val="1"/>
      </w:pPr>
      <w:bookmarkStart w:id="63" w:name="_Toc265063313"/>
      <w:r>
        <w:rPr>
          <w:rFonts w:hint="eastAsia"/>
        </w:rPr>
        <w:t>更多</w:t>
      </w:r>
      <w:bookmarkEnd w:id="63"/>
    </w:p>
    <w:p w14:paraId="1FEF6A5E" w14:textId="32E590CC" w:rsidR="00602A54" w:rsidRPr="00602A54" w:rsidRDefault="00072CCA" w:rsidP="00072CCA">
      <w:pPr>
        <w:pStyle w:val="2"/>
      </w:pPr>
      <w:bookmarkStart w:id="64" w:name="_Toc265063314"/>
      <w:commentRangeStart w:id="65"/>
      <w:r>
        <w:rPr>
          <w:rFonts w:hint="eastAsia"/>
        </w:rPr>
        <w:t>意见反馈</w:t>
      </w:r>
      <w:commentRangeEnd w:id="65"/>
      <w:r w:rsidR="00DC2632">
        <w:rPr>
          <w:rStyle w:val="ac"/>
          <w:rFonts w:asciiTheme="minorHAnsi" w:eastAsiaTheme="minorEastAsia" w:hAnsiTheme="minorHAnsi" w:cstheme="minorBidi"/>
          <w:bCs w:val="0"/>
        </w:rPr>
        <w:commentReference w:id="65"/>
      </w:r>
      <w:bookmarkEnd w:id="64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1A304E" w14:paraId="7C2C022D" w14:textId="77777777" w:rsidTr="00AB08BE">
        <w:tc>
          <w:tcPr>
            <w:tcW w:w="1248" w:type="dxa"/>
            <w:shd w:val="clear" w:color="auto" w:fill="D9D9D9"/>
          </w:tcPr>
          <w:p w14:paraId="01117697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15FF3F4C" w14:textId="61F47AF9" w:rsidR="001A304E" w:rsidRDefault="001A304E" w:rsidP="00730F5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="00730F52">
              <w:rPr>
                <w:szCs w:val="21"/>
              </w:rPr>
              <w:t>more</w:t>
            </w:r>
            <w:r>
              <w:rPr>
                <w:rFonts w:hint="eastAsia"/>
                <w:szCs w:val="21"/>
              </w:rPr>
              <w:t>/</w:t>
            </w:r>
            <w:r w:rsidR="00730F52">
              <w:rPr>
                <w:szCs w:val="21"/>
              </w:rPr>
              <w:t>Suggestion</w:t>
            </w:r>
            <w:r>
              <w:rPr>
                <w:rFonts w:hint="eastAsia"/>
                <w:szCs w:val="21"/>
              </w:rPr>
              <w:t>.json</w:t>
            </w:r>
          </w:p>
        </w:tc>
      </w:tr>
      <w:tr w:rsidR="001A304E" w14:paraId="49F81215" w14:textId="77777777" w:rsidTr="00AB08BE">
        <w:tc>
          <w:tcPr>
            <w:tcW w:w="1248" w:type="dxa"/>
            <w:shd w:val="clear" w:color="auto" w:fill="D9D9D9"/>
          </w:tcPr>
          <w:p w14:paraId="3F5C6D33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7D60E86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1A304E" w14:paraId="24623BDA" w14:textId="77777777" w:rsidTr="00AB08BE">
        <w:tc>
          <w:tcPr>
            <w:tcW w:w="1248" w:type="dxa"/>
            <w:shd w:val="clear" w:color="auto" w:fill="D9D9D9"/>
          </w:tcPr>
          <w:p w14:paraId="4CDA7C94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4EA2882" w14:textId="77777777" w:rsidR="001A304E" w:rsidRDefault="001A304E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5620EEE6" w14:textId="77777777" w:rsidR="001A304E" w:rsidRDefault="001A304E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accessToken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"String",</w:t>
            </w:r>
          </w:p>
          <w:p w14:paraId="4879C825" w14:textId="77777777" w:rsidR="001A304E" w:rsidRDefault="001A304E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31C2CF15" w14:textId="2BC33D3F" w:rsidR="001A304E" w:rsidRDefault="001A304E" w:rsidP="00A45601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A45601">
              <w:rPr>
                <w:szCs w:val="21"/>
              </w:rPr>
              <w:t>message</w:t>
            </w:r>
            <w:r>
              <w:rPr>
                <w:szCs w:val="21"/>
              </w:rPr>
              <w:t>”:</w:t>
            </w:r>
            <w:r w:rsidR="00A45601">
              <w:rPr>
                <w:szCs w:val="21"/>
              </w:rPr>
              <w:t>”</w:t>
            </w:r>
            <w:r w:rsidR="00151647">
              <w:rPr>
                <w:rFonts w:hint="eastAsia"/>
                <w:szCs w:val="21"/>
              </w:rPr>
              <w:t>建议</w:t>
            </w:r>
            <w:r w:rsidR="00151647">
              <w:rPr>
                <w:rFonts w:ascii="Damascus Medium" w:hAnsi="Damascus Medium" w:cs="Damascus Medium" w:hint="eastAsia"/>
                <w:szCs w:val="21"/>
              </w:rPr>
              <w:t>内容</w:t>
            </w:r>
            <w:r w:rsidR="00A45601">
              <w:rPr>
                <w:szCs w:val="21"/>
              </w:rPr>
              <w:t>”</w:t>
            </w:r>
            <w:r w:rsidR="00A45601">
              <w:rPr>
                <w:rFonts w:hint="eastAsia"/>
                <w:szCs w:val="21"/>
              </w:rPr>
              <w:t xml:space="preserve"> </w:t>
            </w:r>
          </w:p>
          <w:p w14:paraId="198F2A9B" w14:textId="77777777" w:rsidR="001A304E" w:rsidRDefault="001A304E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1A304E" w14:paraId="5216C7A0" w14:textId="77777777" w:rsidTr="00AB08BE">
        <w:tc>
          <w:tcPr>
            <w:tcW w:w="1248" w:type="dxa"/>
            <w:shd w:val="clear" w:color="auto" w:fill="D9D9D9"/>
          </w:tcPr>
          <w:p w14:paraId="679ECEDE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52730F16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2316A32C" w14:textId="77777777" w:rsidR="001A304E" w:rsidRDefault="001A304E" w:rsidP="00AB08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367EA334" w14:textId="77777777" w:rsidR="001A304E" w:rsidRDefault="001A304E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347E206" w14:textId="77777777" w:rsidR="001A304E" w:rsidRDefault="001A304E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70222496" w14:textId="6F428713" w:rsidR="001A304E" w:rsidRDefault="001A304E" w:rsidP="005C66E7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68E27105" w14:textId="77777777" w:rsidR="001A304E" w:rsidRDefault="001A304E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3ED06254" w14:textId="220F5EE0" w:rsidR="003A0F8A" w:rsidRDefault="008B7B36" w:rsidP="003C76C8">
      <w:pPr>
        <w:pStyle w:val="2"/>
      </w:pPr>
      <w:bookmarkStart w:id="66" w:name="_Toc265063315"/>
      <w:commentRangeStart w:id="67"/>
      <w:r>
        <w:rPr>
          <w:rFonts w:hint="eastAsia"/>
        </w:rPr>
        <w:t>检查更新接口</w:t>
      </w:r>
      <w:commentRangeEnd w:id="67"/>
      <w:r w:rsidR="00D50176">
        <w:rPr>
          <w:rStyle w:val="ac"/>
          <w:rFonts w:asciiTheme="minorHAnsi" w:eastAsiaTheme="minorEastAsia" w:hAnsiTheme="minorHAnsi" w:cstheme="minorBidi"/>
          <w:bCs w:val="0"/>
        </w:rPr>
        <w:commentReference w:id="67"/>
      </w:r>
      <w:bookmarkEnd w:id="66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EC36E2" w14:paraId="65860761" w14:textId="77777777" w:rsidTr="00AB08BE">
        <w:tc>
          <w:tcPr>
            <w:tcW w:w="1248" w:type="dxa"/>
            <w:shd w:val="clear" w:color="auto" w:fill="D9D9D9"/>
          </w:tcPr>
          <w:p w14:paraId="1422D906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17EC7660" w14:textId="76719444" w:rsidR="00EC36E2" w:rsidRDefault="00EC36E2" w:rsidP="00EC36E2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more</w:t>
            </w:r>
            <w:r>
              <w:rPr>
                <w:rFonts w:hint="eastAsia"/>
                <w:szCs w:val="21"/>
              </w:rPr>
              <w:t>/Upgrade.json</w:t>
            </w:r>
          </w:p>
        </w:tc>
      </w:tr>
      <w:tr w:rsidR="00EC36E2" w14:paraId="5C96E4DC" w14:textId="77777777" w:rsidTr="00AB08BE">
        <w:tc>
          <w:tcPr>
            <w:tcW w:w="1248" w:type="dxa"/>
            <w:shd w:val="clear" w:color="auto" w:fill="D9D9D9"/>
          </w:tcPr>
          <w:p w14:paraId="61D61184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6C6AE9C4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EC36E2" w14:paraId="715E11D2" w14:textId="77777777" w:rsidTr="00AB08BE">
        <w:tc>
          <w:tcPr>
            <w:tcW w:w="1248" w:type="dxa"/>
            <w:shd w:val="clear" w:color="auto" w:fill="D9D9D9"/>
          </w:tcPr>
          <w:p w14:paraId="23D6B20D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7E79664C" w14:textId="77777777" w:rsidR="00EC36E2" w:rsidRDefault="00EC36E2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1256800D" w14:textId="1086BAAF" w:rsidR="00EC36E2" w:rsidRDefault="00EC36E2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 w:rsidR="00896C3E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":</w:t>
            </w:r>
            <w:r w:rsidR="00DC5BA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,</w:t>
            </w:r>
            <w:r w:rsidR="00896C3E">
              <w:rPr>
                <w:rFonts w:hint="eastAsia"/>
                <w:szCs w:val="21"/>
              </w:rPr>
              <w:t>//</w:t>
            </w:r>
            <w:r w:rsidR="00896C3E">
              <w:rPr>
                <w:szCs w:val="21"/>
              </w:rPr>
              <w:t>int</w:t>
            </w:r>
            <w:r w:rsidR="00896C3E">
              <w:rPr>
                <w:rFonts w:hint="eastAsia"/>
                <w:szCs w:val="21"/>
              </w:rPr>
              <w:t>型</w:t>
            </w:r>
          </w:p>
          <w:p w14:paraId="1B7B31BD" w14:textId="77777777" w:rsidR="00EC36E2" w:rsidRDefault="00EC36E2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602FF048" w14:textId="77777777" w:rsidR="00EC36E2" w:rsidRDefault="00EC36E2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“message”:”</w:t>
            </w:r>
            <w:r>
              <w:rPr>
                <w:rFonts w:hint="eastAsia"/>
                <w:szCs w:val="21"/>
              </w:rPr>
              <w:t>建议</w:t>
            </w:r>
            <w:r>
              <w:rPr>
                <w:rFonts w:ascii="Damascus Medium" w:hAnsi="Damascus Medium" w:cs="Damascus Medium" w:hint="eastAsia"/>
                <w:szCs w:val="21"/>
              </w:rPr>
              <w:t>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2A21E515" w14:textId="77777777" w:rsidR="00EC36E2" w:rsidRDefault="00EC36E2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EC36E2" w14:paraId="1520D6FB" w14:textId="77777777" w:rsidTr="00AB08BE">
        <w:tc>
          <w:tcPr>
            <w:tcW w:w="1248" w:type="dxa"/>
            <w:shd w:val="clear" w:color="auto" w:fill="D9D9D9"/>
          </w:tcPr>
          <w:p w14:paraId="40DE9229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359A05E3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70E0AAE1" w14:textId="77777777" w:rsidR="00EC36E2" w:rsidRDefault="00EC36E2" w:rsidP="00AB08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76087CA3" w14:textId="77777777" w:rsidR="00EC36E2" w:rsidRDefault="00EC36E2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EA25FA4" w14:textId="77777777" w:rsidR="00EC36E2" w:rsidRDefault="00EC36E2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763BFC1A" w14:textId="77777777" w:rsidR="00EC36E2" w:rsidRDefault="00EC36E2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175C904C" w14:textId="6F4C5888" w:rsidR="00F43E19" w:rsidRDefault="00F43E19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“upgrade”</w:t>
            </w:r>
            <w:r>
              <w:rPr>
                <w:rFonts w:hint="eastAsia"/>
                <w:szCs w:val="21"/>
              </w:rPr>
              <w:t>：</w:t>
            </w:r>
            <w:r w:rsidR="00352E7D">
              <w:rPr>
                <w:szCs w:val="21"/>
              </w:rPr>
              <w:t>true/false</w:t>
            </w:r>
            <w:r>
              <w:rPr>
                <w:rFonts w:hint="eastAsia"/>
                <w:szCs w:val="21"/>
              </w:rPr>
              <w:t>，</w:t>
            </w:r>
          </w:p>
          <w:p w14:paraId="7643765D" w14:textId="77777777" w:rsidR="00EC36E2" w:rsidRDefault="00EC36E2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2F8172EE" w14:textId="77777777" w:rsidR="00EC36E2" w:rsidRDefault="00EC36E2" w:rsidP="00EC36E2"/>
    <w:p w14:paraId="0DFACBB3" w14:textId="27BB4E88" w:rsidR="006C5F0C" w:rsidRDefault="006C5F0C" w:rsidP="00624FFF">
      <w:pPr>
        <w:pStyle w:val="2"/>
      </w:pPr>
      <w:bookmarkStart w:id="68" w:name="_Toc265063316"/>
      <w:commentRangeStart w:id="69"/>
      <w:r>
        <w:rPr>
          <w:rFonts w:hint="eastAsia"/>
        </w:rPr>
        <w:t>标记</w:t>
      </w:r>
      <w:commentRangeEnd w:id="69"/>
      <w:r w:rsidR="00AD45D7">
        <w:rPr>
          <w:rStyle w:val="ac"/>
          <w:rFonts w:asciiTheme="minorHAnsi" w:eastAsiaTheme="minorEastAsia" w:hAnsiTheme="minorHAnsi" w:cstheme="minorBidi"/>
          <w:bCs w:val="0"/>
        </w:rPr>
        <w:commentReference w:id="69"/>
      </w:r>
      <w:bookmarkEnd w:id="68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6854"/>
      </w:tblGrid>
      <w:tr w:rsidR="00624FFF" w14:paraId="13FA1AA9" w14:textId="77777777" w:rsidTr="00AB08BE">
        <w:tc>
          <w:tcPr>
            <w:tcW w:w="1248" w:type="dxa"/>
            <w:shd w:val="clear" w:color="auto" w:fill="D9D9D9"/>
          </w:tcPr>
          <w:p w14:paraId="1AD232BB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szCs w:val="21"/>
              </w:rPr>
              <w:t>URL</w:t>
            </w:r>
            <w:r>
              <w:rPr>
                <w:szCs w:val="21"/>
              </w:rPr>
              <w:t>：</w:t>
            </w:r>
          </w:p>
        </w:tc>
        <w:tc>
          <w:tcPr>
            <w:tcW w:w="6854" w:type="dxa"/>
          </w:tcPr>
          <w:p w14:paraId="0CF0FBD7" w14:textId="77777777" w:rsidR="00624FFF" w:rsidRDefault="00624FFF" w:rsidP="00AB08BE">
            <w:pPr>
              <w:autoSpaceDE w:val="0"/>
              <w:autoSpaceDN w:val="0"/>
              <w:adjustRightInd w:val="0"/>
              <w:jc w:val="left"/>
              <w:rPr>
                <w:rFonts w:cs="新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more</w:t>
            </w:r>
            <w:r>
              <w:rPr>
                <w:rFonts w:hint="eastAsia"/>
                <w:szCs w:val="21"/>
              </w:rPr>
              <w:t>/Upgrade.json</w:t>
            </w:r>
          </w:p>
        </w:tc>
      </w:tr>
      <w:tr w:rsidR="00624FFF" w14:paraId="06EF78DE" w14:textId="77777777" w:rsidTr="00AB08BE">
        <w:tc>
          <w:tcPr>
            <w:tcW w:w="1248" w:type="dxa"/>
            <w:shd w:val="clear" w:color="auto" w:fill="D9D9D9"/>
          </w:tcPr>
          <w:p w14:paraId="7CDD77AB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请求方式：</w:t>
            </w:r>
          </w:p>
        </w:tc>
        <w:tc>
          <w:tcPr>
            <w:tcW w:w="6854" w:type="dxa"/>
          </w:tcPr>
          <w:p w14:paraId="5744D6C0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  <w:tr w:rsidR="00624FFF" w14:paraId="7E3E53E0" w14:textId="77777777" w:rsidTr="00AB08BE">
        <w:tc>
          <w:tcPr>
            <w:tcW w:w="1248" w:type="dxa"/>
            <w:shd w:val="clear" w:color="auto" w:fill="D9D9D9"/>
          </w:tcPr>
          <w:p w14:paraId="2BFC8C74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输入参数：</w:t>
            </w:r>
          </w:p>
        </w:tc>
        <w:tc>
          <w:tcPr>
            <w:tcW w:w="6854" w:type="dxa"/>
          </w:tcPr>
          <w:p w14:paraId="12A513A3" w14:textId="77777777" w:rsidR="00624FFF" w:rsidRDefault="00624FFF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61EF115B" w14:textId="32C7B1E9" w:rsidR="00624FFF" w:rsidRDefault="00624FFF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 w:rsidR="00E13DE8">
              <w:rPr>
                <w:szCs w:val="21"/>
              </w:rPr>
              <w:t>c</w:t>
            </w:r>
            <w:r w:rsidR="00052A42">
              <w:rPr>
                <w:szCs w:val="21"/>
              </w:rPr>
              <w:t>itySync</w:t>
            </w:r>
            <w:r w:rsidR="00052A42">
              <w:rPr>
                <w:rFonts w:ascii="Times New Roman" w:hAnsi="Times New Roman" w:cs="Times New Roman"/>
                <w:szCs w:val="21"/>
              </w:rPr>
              <w:t>LastUpdate</w:t>
            </w:r>
            <w:r>
              <w:rPr>
                <w:szCs w:val="21"/>
              </w:rPr>
              <w:t>":</w:t>
            </w:r>
            <w:r w:rsidR="001E22A2">
              <w:rPr>
                <w:szCs w:val="21"/>
              </w:rPr>
              <w:t>”2012-06-05”</w:t>
            </w:r>
            <w:r>
              <w:rPr>
                <w:szCs w:val="21"/>
              </w:rPr>
              <w:t>,</w:t>
            </w:r>
          </w:p>
          <w:p w14:paraId="66A3B0AC" w14:textId="6EEE895F" w:rsidR="001E22A2" w:rsidRDefault="001E22A2" w:rsidP="00AB08BE">
            <w:pPr>
              <w:ind w:firstLineChars="200"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E13DE8">
              <w:rPr>
                <w:szCs w:val="21"/>
              </w:rPr>
              <w:t>c</w:t>
            </w:r>
            <w:r w:rsidR="00181B99">
              <w:rPr>
                <w:szCs w:val="21"/>
              </w:rPr>
              <w:t>arSyncLastUpdate</w:t>
            </w:r>
            <w:r>
              <w:rPr>
                <w:szCs w:val="21"/>
              </w:rPr>
              <w:t>”</w:t>
            </w:r>
            <w:r w:rsidR="00181B99">
              <w:rPr>
                <w:szCs w:val="21"/>
              </w:rPr>
              <w:t>:”2012-07-14”,</w:t>
            </w:r>
          </w:p>
          <w:p w14:paraId="2B79B24B" w14:textId="77777777" w:rsidR="00624FFF" w:rsidRDefault="00624FFF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szCs w:val="21"/>
              </w:rPr>
              <w:t>":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设备唯一标示</w:t>
            </w:r>
            <w:r>
              <w:rPr>
                <w:rFonts w:hint="eastAsia"/>
                <w:szCs w:val="21"/>
              </w:rPr>
              <w:t>,String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</w:p>
          <w:p w14:paraId="76B99FBD" w14:textId="77777777" w:rsidR="00624FFF" w:rsidRDefault="00624FFF" w:rsidP="00AB08BE">
            <w:pPr>
              <w:ind w:firstLine="480"/>
              <w:jc w:val="left"/>
              <w:rPr>
                <w:szCs w:val="21"/>
              </w:rPr>
            </w:pPr>
            <w:r>
              <w:rPr>
                <w:szCs w:val="21"/>
              </w:rPr>
              <w:t>“message”:”</w:t>
            </w:r>
            <w:r>
              <w:rPr>
                <w:rFonts w:hint="eastAsia"/>
                <w:szCs w:val="21"/>
              </w:rPr>
              <w:t>建议</w:t>
            </w:r>
            <w:r>
              <w:rPr>
                <w:rFonts w:ascii="Damascus Medium" w:hAnsi="Damascus Medium" w:cs="Damascus Medium" w:hint="eastAsia"/>
                <w:szCs w:val="21"/>
              </w:rPr>
              <w:t>内容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A321437" w14:textId="77777777" w:rsidR="00624FFF" w:rsidRDefault="00624FFF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 w:rsidR="00624FFF" w14:paraId="2265B5B6" w14:textId="77777777" w:rsidTr="00AB08BE">
        <w:tc>
          <w:tcPr>
            <w:tcW w:w="1248" w:type="dxa"/>
            <w:shd w:val="clear" w:color="auto" w:fill="D9D9D9"/>
          </w:tcPr>
          <w:p w14:paraId="3824A6AC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返回结果：</w:t>
            </w:r>
          </w:p>
        </w:tc>
        <w:tc>
          <w:tcPr>
            <w:tcW w:w="6854" w:type="dxa"/>
          </w:tcPr>
          <w:p w14:paraId="711AD658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ExecutionResult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结果，</w:t>
            </w:r>
            <w:r>
              <w:rPr>
                <w:szCs w:val="21"/>
              </w:rPr>
              <w:t>true</w:t>
            </w:r>
            <w:r>
              <w:rPr>
                <w:szCs w:val="21"/>
              </w:rPr>
              <w:t>代表成功，</w:t>
            </w:r>
            <w:r>
              <w:rPr>
                <w:szCs w:val="21"/>
              </w:rPr>
              <w:t>false</w:t>
            </w:r>
            <w:r>
              <w:rPr>
                <w:szCs w:val="21"/>
              </w:rPr>
              <w:t>代表失败，失败时可以从</w:t>
            </w:r>
            <w:r>
              <w:rPr>
                <w:szCs w:val="21"/>
              </w:rPr>
              <w:t>Message</w:t>
            </w:r>
            <w:r>
              <w:rPr>
                <w:szCs w:val="21"/>
              </w:rPr>
              <w:t>读取原因。</w:t>
            </w:r>
          </w:p>
          <w:p w14:paraId="2D9DE136" w14:textId="77777777" w:rsidR="00624FFF" w:rsidRDefault="00624FFF" w:rsidP="00AB08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  <w:r>
              <w:rPr>
                <w:szCs w:val="21"/>
              </w:rPr>
              <w:t>示例：</w:t>
            </w:r>
          </w:p>
          <w:p w14:paraId="1CD5962F" w14:textId="77777777" w:rsidR="00624FFF" w:rsidRDefault="00624FFF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48EF3A14" w14:textId="77777777" w:rsidR="00624FFF" w:rsidRDefault="00624FFF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"executionResult": true,</w:t>
            </w:r>
          </w:p>
          <w:p w14:paraId="1C93E32A" w14:textId="77777777" w:rsidR="00624FFF" w:rsidRDefault="00624FFF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",</w:t>
            </w:r>
          </w:p>
          <w:p w14:paraId="707E8A30" w14:textId="40734AB2" w:rsidR="00624FFF" w:rsidRDefault="00624FFF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szCs w:val="21"/>
              </w:rPr>
              <w:t>“</w:t>
            </w:r>
            <w:r w:rsidR="00025DB2">
              <w:rPr>
                <w:szCs w:val="21"/>
              </w:rPr>
              <w:t>citySync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true/false</w:t>
            </w:r>
            <w:r>
              <w:rPr>
                <w:rFonts w:hint="eastAsia"/>
                <w:szCs w:val="21"/>
              </w:rPr>
              <w:t>，</w:t>
            </w:r>
            <w:r w:rsidR="00025DB2">
              <w:rPr>
                <w:szCs w:val="21"/>
              </w:rPr>
              <w:t>//true:</w:t>
            </w:r>
            <w:r w:rsidR="00025DB2">
              <w:rPr>
                <w:rFonts w:hint="eastAsia"/>
                <w:szCs w:val="21"/>
              </w:rPr>
              <w:t>需要同步</w:t>
            </w:r>
            <w:r w:rsidR="00025DB2">
              <w:rPr>
                <w:rFonts w:ascii="Damascus Medium" w:hAnsi="Damascus Medium" w:cs="Damascus Medium" w:hint="eastAsia"/>
                <w:szCs w:val="21"/>
              </w:rPr>
              <w:t xml:space="preserve">   </w:t>
            </w:r>
            <w:r w:rsidR="00025DB2">
              <w:rPr>
                <w:rFonts w:ascii="Times New Roman" w:hAnsi="Times New Roman" w:cs="Times New Roman"/>
                <w:szCs w:val="21"/>
              </w:rPr>
              <w:t>false:</w:t>
            </w:r>
            <w:r w:rsidR="00025DB2">
              <w:rPr>
                <w:rFonts w:ascii="Times New Roman" w:hAnsi="Times New Roman" w:cs="Times New Roman" w:hint="eastAsia"/>
                <w:szCs w:val="21"/>
              </w:rPr>
              <w:t>没有数据同步</w:t>
            </w:r>
          </w:p>
          <w:p w14:paraId="1E79C47A" w14:textId="7EE2A81B" w:rsidR="00BB6B6F" w:rsidRPr="00025DB2" w:rsidRDefault="00BB6B6F" w:rsidP="00AB08B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szCs w:val="21"/>
              </w:rPr>
              <w:t>“carSync”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true/false</w:t>
            </w:r>
            <w:r w:rsidR="006B12A2">
              <w:rPr>
                <w:szCs w:val="21"/>
              </w:rPr>
              <w:t>//</w:t>
            </w:r>
          </w:p>
          <w:p w14:paraId="41883BAA" w14:textId="77777777" w:rsidR="00624FFF" w:rsidRDefault="00624FFF" w:rsidP="00AB08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14:paraId="1E616E53" w14:textId="77777777" w:rsidR="00624FFF" w:rsidRPr="00624FFF" w:rsidRDefault="00624FFF" w:rsidP="00624FFF"/>
    <w:sectPr w:rsidR="00624FFF" w:rsidRPr="00624FFF" w:rsidSect="004D26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联勇 舒" w:date="2014-06-21T23:15:00Z" w:initials="舒">
    <w:p w14:paraId="784CE420" w14:textId="784E27F2" w:rsidR="00952D5D" w:rsidRDefault="00952D5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接口没有做。</w:t>
      </w:r>
    </w:p>
  </w:comment>
  <w:comment w:id="21" w:author="联勇 舒" w:date="2014-06-21T23:17:00Z" w:initials="舒">
    <w:p w14:paraId="628CF56F" w14:textId="61C0DA14" w:rsidR="00952D5D" w:rsidRDefault="00952D5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没有做，接口借鉴列表接口</w:t>
      </w:r>
    </w:p>
  </w:comment>
  <w:comment w:id="23" w:author="联勇 舒" w:date="2014-06-21T23:19:00Z" w:initials="舒">
    <w:p w14:paraId="64A321D2" w14:textId="5863A8F7" w:rsidR="00952D5D" w:rsidRDefault="00952D5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不需要，因为可能没登录</w:t>
      </w:r>
    </w:p>
  </w:comment>
  <w:comment w:id="25" w:author="联勇 舒" w:date="2014-06-22T01:22:00Z" w:initials="舒">
    <w:p w14:paraId="50081A3B" w14:textId="131C674F" w:rsidR="00F87459" w:rsidRDefault="00F8745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</w:t>
      </w:r>
    </w:p>
  </w:comment>
  <w:comment w:id="27" w:author="联勇 舒" w:date="2014-06-22T01:22:00Z" w:initials="舒">
    <w:p w14:paraId="422E4833" w14:textId="28CADFDA" w:rsidR="00B26B6F" w:rsidRDefault="00B26B6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</w:t>
      </w:r>
    </w:p>
  </w:comment>
  <w:comment w:id="47" w:author="联勇 舒" w:date="2014-06-22T01:00:00Z" w:initials="舒">
    <w:p w14:paraId="62AA8D1E" w14:textId="39C9BD98" w:rsidR="00C4351F" w:rsidRDefault="00C4351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不需要该接口获取手机号，因为在获取用户信息的时候，已经得到。</w:t>
      </w:r>
    </w:p>
  </w:comment>
  <w:comment w:id="49" w:author="联勇 舒" w:date="2014-06-22T00:58:00Z" w:initials="舒">
    <w:p w14:paraId="4DD62739" w14:textId="64AD92B8" w:rsidR="00220102" w:rsidRDefault="0022010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在手机上重置密码，必须有手机号绑定才行么？</w:t>
      </w:r>
    </w:p>
  </w:comment>
  <w:comment w:id="51" w:author="联勇 舒" w:date="2014-06-22T01:01:00Z" w:initials="舒">
    <w:p w14:paraId="1620762F" w14:textId="60B7F4D0" w:rsidR="00343478" w:rsidRDefault="0034347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请问，修改密码，和之前的重置密码有什么不同？</w:t>
      </w:r>
    </w:p>
  </w:comment>
  <w:comment w:id="53" w:author="联勇 舒" w:date="2014-06-22T01:04:00Z" w:initials="舒">
    <w:p w14:paraId="37F5E074" w14:textId="764FE3EE" w:rsidR="007E6F3D" w:rsidRDefault="007E6F3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用于何处。</w:t>
      </w:r>
    </w:p>
  </w:comment>
  <w:comment w:id="56" w:author="联勇 舒" w:date="2014-06-22T01:12:00Z" w:initials="舒">
    <w:p w14:paraId="624B3C05" w14:textId="5477C3A4" w:rsidR="004F3C13" w:rsidRDefault="004F3C1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没有实现</w:t>
      </w:r>
    </w:p>
  </w:comment>
  <w:comment w:id="58" w:author="联勇 舒" w:date="2014-06-22T01:15:00Z" w:initials="舒">
    <w:p w14:paraId="341F038C" w14:textId="7294CF50" w:rsidR="007476FE" w:rsidRDefault="007476F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该接口没有实现</w:t>
      </w:r>
    </w:p>
  </w:comment>
  <w:comment w:id="61" w:author="联勇 舒" w:date="2014-06-22T01:09:00Z" w:initials="舒">
    <w:p w14:paraId="4E7C1DFF" w14:textId="6D243895" w:rsidR="00843152" w:rsidRDefault="0084315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这个接口没有做</w:t>
      </w:r>
    </w:p>
  </w:comment>
  <w:comment w:id="65" w:author="联勇 舒" w:date="2014-06-22T01:21:00Z" w:initials="舒">
    <w:p w14:paraId="189034F1" w14:textId="4D44F017" w:rsidR="00DC2632" w:rsidRDefault="00DC263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</w:t>
      </w:r>
    </w:p>
  </w:comment>
  <w:comment w:id="67" w:author="联勇 舒" w:date="2014-06-22T01:22:00Z" w:initials="舒">
    <w:p w14:paraId="45FDEAB7" w14:textId="0850DA32" w:rsidR="00D50176" w:rsidRDefault="00D501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</w:t>
      </w:r>
    </w:p>
  </w:comment>
  <w:comment w:id="69" w:author="联勇 舒" w:date="2014-06-22T01:29:00Z" w:initials="舒">
    <w:p w14:paraId="063D1BB4" w14:textId="3BA35B0E" w:rsidR="00AD45D7" w:rsidRDefault="00AD45D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接口没有做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4B449" w14:textId="77777777" w:rsidR="00952D5D" w:rsidRDefault="00952D5D" w:rsidP="004465EC">
      <w:r>
        <w:separator/>
      </w:r>
    </w:p>
  </w:endnote>
  <w:endnote w:type="continuationSeparator" w:id="0">
    <w:p w14:paraId="2F245B62" w14:textId="77777777" w:rsidR="00952D5D" w:rsidRDefault="00952D5D" w:rsidP="0044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78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2835"/>
      <w:gridCol w:w="2684"/>
      <w:gridCol w:w="2759"/>
    </w:tblGrid>
    <w:tr w:rsidR="00952D5D" w:rsidRPr="00421C01" w14:paraId="2D7DA330" w14:textId="77777777" w:rsidTr="004465EC">
      <w:tc>
        <w:tcPr>
          <w:tcW w:w="2835" w:type="dxa"/>
        </w:tcPr>
        <w:p w14:paraId="561F3ECE" w14:textId="77777777" w:rsidR="00952D5D" w:rsidRPr="008E3813" w:rsidRDefault="00952D5D" w:rsidP="004465EC">
          <w:pPr>
            <w:pStyle w:val="HeadingLeft"/>
            <w:ind w:left="400" w:hanging="400"/>
          </w:pPr>
          <w:r w:rsidRPr="008E3813">
            <w:rPr>
              <w:rFonts w:hint="eastAsia"/>
            </w:rPr>
            <w:t>内部资料，</w:t>
          </w:r>
          <w:r>
            <w:rPr>
              <w:rFonts w:hint="eastAsia"/>
            </w:rPr>
            <w:t>注意保密</w:t>
          </w:r>
        </w:p>
      </w:tc>
      <w:tc>
        <w:tcPr>
          <w:tcW w:w="2684" w:type="dxa"/>
        </w:tcPr>
        <w:p w14:paraId="07B957B4" w14:textId="63FDF7E1" w:rsidR="00952D5D" w:rsidRPr="008E3813" w:rsidRDefault="00952D5D" w:rsidP="004465EC">
          <w:pPr>
            <w:pStyle w:val="HeadingMiddle"/>
            <w:ind w:left="400" w:hanging="400"/>
          </w:pPr>
        </w:p>
      </w:tc>
      <w:tc>
        <w:tcPr>
          <w:tcW w:w="2759" w:type="dxa"/>
        </w:tcPr>
        <w:p w14:paraId="6C665953" w14:textId="77777777" w:rsidR="00952D5D" w:rsidRPr="008E3813" w:rsidRDefault="00952D5D" w:rsidP="008B7CFD">
          <w:pPr>
            <w:pStyle w:val="HeadingRight"/>
            <w:ind w:left="400" w:hanging="400"/>
            <w:rPr>
              <w:szCs w:val="20"/>
            </w:rPr>
          </w:pPr>
          <w:r w:rsidRPr="008E3813">
            <w:rPr>
              <w:rFonts w:hint="eastAsia"/>
            </w:rPr>
            <w:t>第</w:t>
          </w:r>
          <w:r w:rsidRPr="008E3813">
            <w:rPr>
              <w:rFonts w:hint="eastAsia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E425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8E3813">
            <w:rPr>
              <w:rFonts w:hint="eastAsia"/>
            </w:rPr>
            <w:t xml:space="preserve"> </w:t>
          </w:r>
          <w:r w:rsidRPr="008E3813">
            <w:rPr>
              <w:rFonts w:hint="eastAsia"/>
            </w:rPr>
            <w:t>页</w:t>
          </w:r>
          <w:r w:rsidRPr="008E3813">
            <w:rPr>
              <w:rFonts w:hint="eastAsia"/>
            </w:rPr>
            <w:t xml:space="preserve"> </w:t>
          </w:r>
          <w:r w:rsidRPr="008E3813">
            <w:rPr>
              <w:rFonts w:hint="eastAsia"/>
            </w:rPr>
            <w:t>共</w:t>
          </w:r>
          <w:r w:rsidRPr="008E3813">
            <w:rPr>
              <w:rFonts w:hint="eastAsia"/>
            </w:rPr>
            <w:t xml:space="preserve"> </w:t>
          </w:r>
          <w:r>
            <w:rPr>
              <w:rFonts w:hint="eastAsia"/>
            </w:rPr>
            <w:t>9</w:t>
          </w:r>
          <w:r w:rsidRPr="008E3813">
            <w:rPr>
              <w:rFonts w:hint="eastAsia"/>
            </w:rPr>
            <w:t xml:space="preserve"> </w:t>
          </w:r>
          <w:r w:rsidRPr="008E3813">
            <w:rPr>
              <w:rFonts w:hint="eastAsia"/>
            </w:rPr>
            <w:t>页</w:t>
          </w:r>
        </w:p>
      </w:tc>
    </w:tr>
  </w:tbl>
  <w:p w14:paraId="47EA40C7" w14:textId="77777777" w:rsidR="00952D5D" w:rsidRDefault="00952D5D" w:rsidP="004465EC">
    <w:pPr>
      <w:pStyle w:val="a5"/>
      <w:ind w:left="360" w:hanging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9039C" w14:textId="77777777" w:rsidR="00952D5D" w:rsidRDefault="00952D5D" w:rsidP="004465EC">
      <w:r>
        <w:separator/>
      </w:r>
    </w:p>
  </w:footnote>
  <w:footnote w:type="continuationSeparator" w:id="0">
    <w:p w14:paraId="0786A32B" w14:textId="77777777" w:rsidR="00952D5D" w:rsidRDefault="00952D5D" w:rsidP="004465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278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6151"/>
    </w:tblGrid>
    <w:tr w:rsidR="00952D5D" w:rsidRPr="00DB0077" w14:paraId="351BF9C5" w14:textId="77777777" w:rsidTr="004465EC">
      <w:trPr>
        <w:trHeight w:val="255"/>
      </w:trPr>
      <w:tc>
        <w:tcPr>
          <w:tcW w:w="2127" w:type="dxa"/>
          <w:vMerge w:val="restart"/>
        </w:tcPr>
        <w:p w14:paraId="4AD89118" w14:textId="77777777" w:rsidR="00952D5D" w:rsidRPr="008E3813" w:rsidRDefault="00952D5D" w:rsidP="004465EC">
          <w:pPr>
            <w:pStyle w:val="HeadingLeft"/>
            <w:ind w:left="0"/>
          </w:pPr>
        </w:p>
      </w:tc>
      <w:tc>
        <w:tcPr>
          <w:tcW w:w="6151" w:type="dxa"/>
        </w:tcPr>
        <w:p w14:paraId="71431225" w14:textId="77777777" w:rsidR="00952D5D" w:rsidRPr="0049400B" w:rsidRDefault="00952D5D" w:rsidP="004465EC">
          <w:pPr>
            <w:pStyle w:val="HeadingRight"/>
            <w:ind w:left="400" w:hanging="400"/>
          </w:pPr>
          <w:r>
            <w:t>UserCar</w:t>
          </w:r>
          <w:r>
            <w:rPr>
              <w:rFonts w:hint="eastAsia"/>
            </w:rPr>
            <w:t>接口文档</w:t>
          </w:r>
        </w:p>
      </w:tc>
    </w:tr>
    <w:tr w:rsidR="00952D5D" w:rsidRPr="00DB0077" w14:paraId="07036E4A" w14:textId="77777777" w:rsidTr="004465EC">
      <w:trPr>
        <w:trHeight w:val="255"/>
      </w:trPr>
      <w:tc>
        <w:tcPr>
          <w:tcW w:w="2127" w:type="dxa"/>
          <w:vMerge/>
        </w:tcPr>
        <w:p w14:paraId="0D49DCCD" w14:textId="77777777" w:rsidR="00952D5D" w:rsidRPr="006E2F3A" w:rsidRDefault="00952D5D" w:rsidP="004465EC">
          <w:pPr>
            <w:pStyle w:val="HeadingLeft"/>
            <w:ind w:left="0"/>
            <w:rPr>
              <w:noProof/>
            </w:rPr>
          </w:pPr>
        </w:p>
      </w:tc>
      <w:tc>
        <w:tcPr>
          <w:tcW w:w="6151" w:type="dxa"/>
        </w:tcPr>
        <w:p w14:paraId="65A85CF7" w14:textId="77777777" w:rsidR="00952D5D" w:rsidRDefault="00952D5D" w:rsidP="004465EC">
          <w:pPr>
            <w:pStyle w:val="HeadingRight"/>
            <w:ind w:left="400" w:hanging="400"/>
          </w:pPr>
          <w:r>
            <w:rPr>
              <w:rFonts w:hint="eastAsia"/>
            </w:rPr>
            <w:t>OSSP-</w:t>
          </w:r>
          <w:r>
            <w:t>TEST</w:t>
          </w:r>
          <w:r>
            <w:rPr>
              <w:rFonts w:hint="eastAsia"/>
            </w:rPr>
            <w:t>-TRANSEND-TS-S0001/V1.0</w:t>
          </w:r>
        </w:p>
      </w:tc>
    </w:tr>
  </w:tbl>
  <w:p w14:paraId="29AAB858" w14:textId="77777777" w:rsidR="00952D5D" w:rsidRDefault="00952D5D" w:rsidP="004465EC">
    <w:pPr>
      <w:pStyle w:val="a3"/>
      <w:tabs>
        <w:tab w:val="clear" w:pos="4153"/>
        <w:tab w:val="clear" w:pos="8306"/>
        <w:tab w:val="left" w:pos="2055"/>
      </w:tabs>
      <w:ind w:left="0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E2C55"/>
    <w:multiLevelType w:val="hybridMultilevel"/>
    <w:tmpl w:val="D890A9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90B21F9"/>
    <w:multiLevelType w:val="hybridMultilevel"/>
    <w:tmpl w:val="BEB604C2"/>
    <w:lvl w:ilvl="0" w:tplc="0409000D">
      <w:start w:val="1"/>
      <w:numFmt w:val="bullet"/>
      <w:lvlText w:val="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0A633AD5"/>
    <w:multiLevelType w:val="hybridMultilevel"/>
    <w:tmpl w:val="607852A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0B696FE6"/>
    <w:multiLevelType w:val="hybridMultilevel"/>
    <w:tmpl w:val="B4F6B49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961168"/>
    <w:multiLevelType w:val="hybridMultilevel"/>
    <w:tmpl w:val="0B76036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6877BA0"/>
    <w:multiLevelType w:val="hybridMultilevel"/>
    <w:tmpl w:val="155003A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6801CC"/>
    <w:multiLevelType w:val="hybridMultilevel"/>
    <w:tmpl w:val="2BF49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D073ECE"/>
    <w:multiLevelType w:val="hybridMultilevel"/>
    <w:tmpl w:val="30C41BA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8E65C5"/>
    <w:multiLevelType w:val="multilevel"/>
    <w:tmpl w:val="0A1C4CC8"/>
    <w:lvl w:ilvl="0">
      <w:start w:val="1"/>
      <w:numFmt w:val="chineseCountingThousand"/>
      <w:lvlText w:val="%1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1F33194E"/>
    <w:multiLevelType w:val="hybridMultilevel"/>
    <w:tmpl w:val="E9FE3F5C"/>
    <w:lvl w:ilvl="0" w:tplc="0409000B">
      <w:start w:val="1"/>
      <w:numFmt w:val="bullet"/>
      <w:lvlText w:val=""/>
      <w:lvlJc w:val="left"/>
      <w:pPr>
        <w:ind w:left="9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1" w:hanging="480"/>
      </w:pPr>
      <w:rPr>
        <w:rFonts w:ascii="Wingdings" w:hAnsi="Wingdings" w:hint="default"/>
      </w:rPr>
    </w:lvl>
  </w:abstractNum>
  <w:abstractNum w:abstractNumId="11">
    <w:nsid w:val="254E4D6B"/>
    <w:multiLevelType w:val="multilevel"/>
    <w:tmpl w:val="CAE07BCE"/>
    <w:lvl w:ilvl="0">
      <w:start w:val="1"/>
      <w:numFmt w:val="chineseCountingThousand"/>
      <w:lvlText w:val="%1、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25FA1825"/>
    <w:multiLevelType w:val="hybridMultilevel"/>
    <w:tmpl w:val="F912D99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29FD0313"/>
    <w:multiLevelType w:val="hybridMultilevel"/>
    <w:tmpl w:val="54DE56C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2CDC2432"/>
    <w:multiLevelType w:val="hybridMultilevel"/>
    <w:tmpl w:val="4B7AF22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386B2128"/>
    <w:multiLevelType w:val="singleLevel"/>
    <w:tmpl w:val="386B21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>
    <w:nsid w:val="46810269"/>
    <w:multiLevelType w:val="hybridMultilevel"/>
    <w:tmpl w:val="64D476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89251DD"/>
    <w:multiLevelType w:val="hybridMultilevel"/>
    <w:tmpl w:val="B17EA88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8">
    <w:nsid w:val="4D075529"/>
    <w:multiLevelType w:val="hybridMultilevel"/>
    <w:tmpl w:val="80E43F08"/>
    <w:lvl w:ilvl="0" w:tplc="0409000B">
      <w:start w:val="1"/>
      <w:numFmt w:val="bullet"/>
      <w:lvlText w:val=""/>
      <w:lvlJc w:val="left"/>
      <w:pPr>
        <w:ind w:left="9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1" w:hanging="480"/>
      </w:pPr>
      <w:rPr>
        <w:rFonts w:ascii="Wingdings" w:hAnsi="Wingdings" w:hint="default"/>
      </w:rPr>
    </w:lvl>
  </w:abstractNum>
  <w:abstractNum w:abstractNumId="19">
    <w:nsid w:val="4E6533E9"/>
    <w:multiLevelType w:val="multilevel"/>
    <w:tmpl w:val="BFEC3348"/>
    <w:lvl w:ilvl="0">
      <w:start w:val="1"/>
      <w:numFmt w:val="chineseCountingThousand"/>
      <w:pStyle w:val="1"/>
      <w:lvlText w:val="%1、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pStyle w:val="2"/>
      <w:lvlText w:val="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4FBA47C3"/>
    <w:multiLevelType w:val="multilevel"/>
    <w:tmpl w:val="FB3CAE7C"/>
    <w:lvl w:ilvl="0">
      <w:start w:val="1"/>
      <w:numFmt w:val="chineseCountingThousand"/>
      <w:lvlText w:val="%1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51BC5853"/>
    <w:multiLevelType w:val="multilevel"/>
    <w:tmpl w:val="5C1E4372"/>
    <w:lvl w:ilvl="0">
      <w:start w:val="1"/>
      <w:numFmt w:val="chineseCountingThousand"/>
      <w:lvlText w:val="%1、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533AD72E"/>
    <w:multiLevelType w:val="singleLevel"/>
    <w:tmpl w:val="533AD7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>
    <w:nsid w:val="58282FAA"/>
    <w:multiLevelType w:val="hybridMultilevel"/>
    <w:tmpl w:val="95BA98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EF2214"/>
    <w:multiLevelType w:val="hybridMultilevel"/>
    <w:tmpl w:val="0B88D82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604B582B"/>
    <w:multiLevelType w:val="hybridMultilevel"/>
    <w:tmpl w:val="4566BF6A"/>
    <w:lvl w:ilvl="0" w:tplc="0409000B">
      <w:start w:val="1"/>
      <w:numFmt w:val="bullet"/>
      <w:lvlText w:val="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6">
    <w:nsid w:val="61651D0A"/>
    <w:multiLevelType w:val="multilevel"/>
    <w:tmpl w:val="A45A91A0"/>
    <w:lvl w:ilvl="0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>
    <w:nsid w:val="627D311C"/>
    <w:multiLevelType w:val="hybridMultilevel"/>
    <w:tmpl w:val="DC3C9A6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8">
    <w:nsid w:val="7210117C"/>
    <w:multiLevelType w:val="multilevel"/>
    <w:tmpl w:val="3BE2CDCA"/>
    <w:lvl w:ilvl="0">
      <w:start w:val="1"/>
      <w:numFmt w:val="decimal"/>
      <w:lvlText w:val="%1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722122CE"/>
    <w:multiLevelType w:val="multilevel"/>
    <w:tmpl w:val="3BE2CDCA"/>
    <w:lvl w:ilvl="0">
      <w:start w:val="1"/>
      <w:numFmt w:val="decimal"/>
      <w:lvlText w:val="%1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754F2E6B"/>
    <w:multiLevelType w:val="multilevel"/>
    <w:tmpl w:val="DA1E61C0"/>
    <w:lvl w:ilvl="0">
      <w:start w:val="1"/>
      <w:numFmt w:val="chineseCountingThousand"/>
      <w:lvlText w:val="%1、"/>
      <w:lvlJc w:val="left"/>
      <w:pPr>
        <w:ind w:left="709" w:hanging="709"/>
      </w:pPr>
      <w:rPr>
        <w:rFonts w:eastAsia="宋体" w:hint="eastAsia"/>
        <w:b w:val="0"/>
        <w:sz w:val="72"/>
      </w:rPr>
    </w:lvl>
    <w:lvl w:ilvl="1">
      <w:start w:val="1"/>
      <w:numFmt w:val="decimal"/>
      <w:lvlText w:val="%2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61722AB"/>
    <w:multiLevelType w:val="hybridMultilevel"/>
    <w:tmpl w:val="4D38D83C"/>
    <w:lvl w:ilvl="0" w:tplc="04090001">
      <w:start w:val="1"/>
      <w:numFmt w:val="bullet"/>
      <w:lvlText w:val=""/>
      <w:lvlJc w:val="left"/>
      <w:pPr>
        <w:ind w:left="9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1" w:hanging="480"/>
      </w:pPr>
      <w:rPr>
        <w:rFonts w:ascii="Wingdings" w:hAnsi="Wingdings" w:hint="default"/>
      </w:rPr>
    </w:lvl>
  </w:abstractNum>
  <w:abstractNum w:abstractNumId="32">
    <w:nsid w:val="7D4217C4"/>
    <w:multiLevelType w:val="hybridMultilevel"/>
    <w:tmpl w:val="D056F5F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3">
    <w:nsid w:val="7FEC4CDC"/>
    <w:multiLevelType w:val="hybridMultilevel"/>
    <w:tmpl w:val="A45A91A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9"/>
  </w:num>
  <w:num w:numId="4">
    <w:abstractNumId w:val="9"/>
  </w:num>
  <w:num w:numId="5">
    <w:abstractNumId w:val="20"/>
  </w:num>
  <w:num w:numId="6">
    <w:abstractNumId w:val="23"/>
  </w:num>
  <w:num w:numId="7">
    <w:abstractNumId w:val="1"/>
  </w:num>
  <w:num w:numId="8">
    <w:abstractNumId w:val="27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30"/>
  </w:num>
  <w:num w:numId="14">
    <w:abstractNumId w:val="2"/>
  </w:num>
  <w:num w:numId="15">
    <w:abstractNumId w:val="3"/>
  </w:num>
  <w:num w:numId="16">
    <w:abstractNumId w:val="24"/>
  </w:num>
  <w:num w:numId="17">
    <w:abstractNumId w:val="7"/>
  </w:num>
  <w:num w:numId="18">
    <w:abstractNumId w:val="16"/>
  </w:num>
  <w:num w:numId="19">
    <w:abstractNumId w:val="0"/>
  </w:num>
  <w:num w:numId="20">
    <w:abstractNumId w:val="31"/>
  </w:num>
  <w:num w:numId="21">
    <w:abstractNumId w:val="14"/>
  </w:num>
  <w:num w:numId="22">
    <w:abstractNumId w:val="18"/>
  </w:num>
  <w:num w:numId="23">
    <w:abstractNumId w:val="10"/>
  </w:num>
  <w:num w:numId="24">
    <w:abstractNumId w:val="5"/>
  </w:num>
  <w:num w:numId="25">
    <w:abstractNumId w:val="32"/>
  </w:num>
  <w:num w:numId="26">
    <w:abstractNumId w:val="12"/>
  </w:num>
  <w:num w:numId="27">
    <w:abstractNumId w:val="25"/>
  </w:num>
  <w:num w:numId="28">
    <w:abstractNumId w:val="33"/>
  </w:num>
  <w:num w:numId="29">
    <w:abstractNumId w:val="26"/>
  </w:num>
  <w:num w:numId="30">
    <w:abstractNumId w:val="17"/>
  </w:num>
  <w:num w:numId="31">
    <w:abstractNumId w:val="13"/>
  </w:num>
  <w:num w:numId="32">
    <w:abstractNumId w:val="8"/>
  </w:num>
  <w:num w:numId="33">
    <w:abstractNumId w:val="22"/>
  </w:num>
  <w:num w:numId="34">
    <w:abstractNumId w:val="4"/>
  </w:num>
  <w:num w:numId="35">
    <w:abstractNumId w:val="15"/>
  </w:num>
  <w:num w:numId="36">
    <w:abstractNumId w:val="6"/>
  </w:num>
  <w:num w:numId="37">
    <w:abstractNumId w:val="1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5BC"/>
    <w:rsid w:val="000040FC"/>
    <w:rsid w:val="000077E4"/>
    <w:rsid w:val="000175BC"/>
    <w:rsid w:val="00022B02"/>
    <w:rsid w:val="00025DB2"/>
    <w:rsid w:val="0003327C"/>
    <w:rsid w:val="00052A42"/>
    <w:rsid w:val="0006263E"/>
    <w:rsid w:val="00072CCA"/>
    <w:rsid w:val="00074A04"/>
    <w:rsid w:val="00085E13"/>
    <w:rsid w:val="000A1804"/>
    <w:rsid w:val="000A7E25"/>
    <w:rsid w:val="000B1CE5"/>
    <w:rsid w:val="000B6542"/>
    <w:rsid w:val="000C0048"/>
    <w:rsid w:val="000C634C"/>
    <w:rsid w:val="000E1EB9"/>
    <w:rsid w:val="00100CC5"/>
    <w:rsid w:val="00124CD1"/>
    <w:rsid w:val="00127D96"/>
    <w:rsid w:val="00133FD4"/>
    <w:rsid w:val="00141DFD"/>
    <w:rsid w:val="00147807"/>
    <w:rsid w:val="00151647"/>
    <w:rsid w:val="00156B39"/>
    <w:rsid w:val="00181B99"/>
    <w:rsid w:val="001A304E"/>
    <w:rsid w:val="001B26A1"/>
    <w:rsid w:val="001B26FC"/>
    <w:rsid w:val="001B70CB"/>
    <w:rsid w:val="001C125C"/>
    <w:rsid w:val="001D33E0"/>
    <w:rsid w:val="001D7B63"/>
    <w:rsid w:val="001D7B9A"/>
    <w:rsid w:val="001E22A2"/>
    <w:rsid w:val="001E6D6F"/>
    <w:rsid w:val="001F4039"/>
    <w:rsid w:val="00200E46"/>
    <w:rsid w:val="00207BC1"/>
    <w:rsid w:val="00212033"/>
    <w:rsid w:val="0021582E"/>
    <w:rsid w:val="00220102"/>
    <w:rsid w:val="002476BC"/>
    <w:rsid w:val="0024775C"/>
    <w:rsid w:val="0025033F"/>
    <w:rsid w:val="00250C29"/>
    <w:rsid w:val="00296EDD"/>
    <w:rsid w:val="002A404A"/>
    <w:rsid w:val="002A5D2A"/>
    <w:rsid w:val="002A6710"/>
    <w:rsid w:val="002C32F0"/>
    <w:rsid w:val="002C38BE"/>
    <w:rsid w:val="002C65B0"/>
    <w:rsid w:val="0030624A"/>
    <w:rsid w:val="00313C36"/>
    <w:rsid w:val="00313F1B"/>
    <w:rsid w:val="00320D44"/>
    <w:rsid w:val="00325CBE"/>
    <w:rsid w:val="00336896"/>
    <w:rsid w:val="00343478"/>
    <w:rsid w:val="00352E7D"/>
    <w:rsid w:val="003546C5"/>
    <w:rsid w:val="00366ACA"/>
    <w:rsid w:val="0037387C"/>
    <w:rsid w:val="003A0F8A"/>
    <w:rsid w:val="003B546C"/>
    <w:rsid w:val="003C2443"/>
    <w:rsid w:val="003C76C8"/>
    <w:rsid w:val="003E2B57"/>
    <w:rsid w:val="003E4250"/>
    <w:rsid w:val="003E4BD9"/>
    <w:rsid w:val="003E6E25"/>
    <w:rsid w:val="003E7C28"/>
    <w:rsid w:val="004008E3"/>
    <w:rsid w:val="00413D61"/>
    <w:rsid w:val="00422199"/>
    <w:rsid w:val="00430231"/>
    <w:rsid w:val="004465EC"/>
    <w:rsid w:val="00447035"/>
    <w:rsid w:val="0045123D"/>
    <w:rsid w:val="004903F4"/>
    <w:rsid w:val="004B084A"/>
    <w:rsid w:val="004B2DC0"/>
    <w:rsid w:val="004B311C"/>
    <w:rsid w:val="004D26D7"/>
    <w:rsid w:val="004E410A"/>
    <w:rsid w:val="004F2DC9"/>
    <w:rsid w:val="004F3C13"/>
    <w:rsid w:val="004F4704"/>
    <w:rsid w:val="004F6FE6"/>
    <w:rsid w:val="0050203F"/>
    <w:rsid w:val="00507437"/>
    <w:rsid w:val="00523254"/>
    <w:rsid w:val="0053247E"/>
    <w:rsid w:val="005338E8"/>
    <w:rsid w:val="0054652D"/>
    <w:rsid w:val="00571D6F"/>
    <w:rsid w:val="0058256F"/>
    <w:rsid w:val="005A14C5"/>
    <w:rsid w:val="005B57C4"/>
    <w:rsid w:val="005C388E"/>
    <w:rsid w:val="005C66E7"/>
    <w:rsid w:val="005E5CED"/>
    <w:rsid w:val="00602A54"/>
    <w:rsid w:val="00616ABC"/>
    <w:rsid w:val="00624AB2"/>
    <w:rsid w:val="00624FFF"/>
    <w:rsid w:val="006353F3"/>
    <w:rsid w:val="00635D08"/>
    <w:rsid w:val="00637262"/>
    <w:rsid w:val="006437FD"/>
    <w:rsid w:val="0065598B"/>
    <w:rsid w:val="006724AC"/>
    <w:rsid w:val="00693390"/>
    <w:rsid w:val="006964DA"/>
    <w:rsid w:val="006A03F1"/>
    <w:rsid w:val="006A30C0"/>
    <w:rsid w:val="006B12A2"/>
    <w:rsid w:val="006C1BA0"/>
    <w:rsid w:val="006C2CBF"/>
    <w:rsid w:val="006C5F0C"/>
    <w:rsid w:val="006E2E82"/>
    <w:rsid w:val="006F1F23"/>
    <w:rsid w:val="006F3F4C"/>
    <w:rsid w:val="007079BA"/>
    <w:rsid w:val="0071055C"/>
    <w:rsid w:val="00715515"/>
    <w:rsid w:val="0072095C"/>
    <w:rsid w:val="00727F8C"/>
    <w:rsid w:val="00730F52"/>
    <w:rsid w:val="00746D32"/>
    <w:rsid w:val="007476FE"/>
    <w:rsid w:val="007575EF"/>
    <w:rsid w:val="007636A9"/>
    <w:rsid w:val="00773BD9"/>
    <w:rsid w:val="007838CE"/>
    <w:rsid w:val="007866CD"/>
    <w:rsid w:val="007A600F"/>
    <w:rsid w:val="007B72A5"/>
    <w:rsid w:val="007C16AD"/>
    <w:rsid w:val="007C6CFE"/>
    <w:rsid w:val="007D702E"/>
    <w:rsid w:val="007E4859"/>
    <w:rsid w:val="007E544A"/>
    <w:rsid w:val="007E6F3D"/>
    <w:rsid w:val="007F4A51"/>
    <w:rsid w:val="00810F3B"/>
    <w:rsid w:val="008142B0"/>
    <w:rsid w:val="00815C97"/>
    <w:rsid w:val="00821698"/>
    <w:rsid w:val="008229E2"/>
    <w:rsid w:val="00843152"/>
    <w:rsid w:val="00850905"/>
    <w:rsid w:val="00884472"/>
    <w:rsid w:val="008845D1"/>
    <w:rsid w:val="00886DCD"/>
    <w:rsid w:val="00896C3E"/>
    <w:rsid w:val="008B7B36"/>
    <w:rsid w:val="008B7CFD"/>
    <w:rsid w:val="008D798F"/>
    <w:rsid w:val="008E2B7E"/>
    <w:rsid w:val="008E54FB"/>
    <w:rsid w:val="008F3B53"/>
    <w:rsid w:val="008F3C63"/>
    <w:rsid w:val="0091663B"/>
    <w:rsid w:val="00940412"/>
    <w:rsid w:val="00952D5D"/>
    <w:rsid w:val="00972183"/>
    <w:rsid w:val="00992F47"/>
    <w:rsid w:val="009B1371"/>
    <w:rsid w:val="009C0D64"/>
    <w:rsid w:val="009C17EB"/>
    <w:rsid w:val="009C7EE7"/>
    <w:rsid w:val="009D0AFD"/>
    <w:rsid w:val="009D6A1D"/>
    <w:rsid w:val="009D6D14"/>
    <w:rsid w:val="009F2521"/>
    <w:rsid w:val="00A45601"/>
    <w:rsid w:val="00A539E3"/>
    <w:rsid w:val="00A717BC"/>
    <w:rsid w:val="00A85816"/>
    <w:rsid w:val="00AB1F24"/>
    <w:rsid w:val="00AC06B9"/>
    <w:rsid w:val="00AD45D7"/>
    <w:rsid w:val="00AE3666"/>
    <w:rsid w:val="00B12D41"/>
    <w:rsid w:val="00B25BA0"/>
    <w:rsid w:val="00B26B6F"/>
    <w:rsid w:val="00B849A3"/>
    <w:rsid w:val="00B965B4"/>
    <w:rsid w:val="00BB6B6F"/>
    <w:rsid w:val="00BE37E3"/>
    <w:rsid w:val="00BF7582"/>
    <w:rsid w:val="00C02E43"/>
    <w:rsid w:val="00C12C47"/>
    <w:rsid w:val="00C16D8C"/>
    <w:rsid w:val="00C40407"/>
    <w:rsid w:val="00C4351F"/>
    <w:rsid w:val="00C45DE2"/>
    <w:rsid w:val="00C53E59"/>
    <w:rsid w:val="00C629DA"/>
    <w:rsid w:val="00CA466A"/>
    <w:rsid w:val="00CB241C"/>
    <w:rsid w:val="00CB29E3"/>
    <w:rsid w:val="00CC2789"/>
    <w:rsid w:val="00CC4805"/>
    <w:rsid w:val="00CD64EE"/>
    <w:rsid w:val="00CD767F"/>
    <w:rsid w:val="00CF7AD6"/>
    <w:rsid w:val="00D076FE"/>
    <w:rsid w:val="00D303EC"/>
    <w:rsid w:val="00D33DC2"/>
    <w:rsid w:val="00D3548F"/>
    <w:rsid w:val="00D45112"/>
    <w:rsid w:val="00D50176"/>
    <w:rsid w:val="00D642EC"/>
    <w:rsid w:val="00D66DD6"/>
    <w:rsid w:val="00D81850"/>
    <w:rsid w:val="00D8333E"/>
    <w:rsid w:val="00D85108"/>
    <w:rsid w:val="00DA66B5"/>
    <w:rsid w:val="00DB63BE"/>
    <w:rsid w:val="00DC2632"/>
    <w:rsid w:val="00DC5BAC"/>
    <w:rsid w:val="00DD7689"/>
    <w:rsid w:val="00DF201B"/>
    <w:rsid w:val="00DF5E78"/>
    <w:rsid w:val="00E027E0"/>
    <w:rsid w:val="00E13DE8"/>
    <w:rsid w:val="00E160EC"/>
    <w:rsid w:val="00E21121"/>
    <w:rsid w:val="00E451BA"/>
    <w:rsid w:val="00E55492"/>
    <w:rsid w:val="00E60CC0"/>
    <w:rsid w:val="00E765BF"/>
    <w:rsid w:val="00E80C4B"/>
    <w:rsid w:val="00E812E9"/>
    <w:rsid w:val="00EB0327"/>
    <w:rsid w:val="00EC07E0"/>
    <w:rsid w:val="00EC36E2"/>
    <w:rsid w:val="00EC4711"/>
    <w:rsid w:val="00EC7A93"/>
    <w:rsid w:val="00ED1423"/>
    <w:rsid w:val="00EE144B"/>
    <w:rsid w:val="00EF6E28"/>
    <w:rsid w:val="00F20409"/>
    <w:rsid w:val="00F21737"/>
    <w:rsid w:val="00F237D1"/>
    <w:rsid w:val="00F43E19"/>
    <w:rsid w:val="00F44556"/>
    <w:rsid w:val="00F57DB7"/>
    <w:rsid w:val="00F60643"/>
    <w:rsid w:val="00F71CEE"/>
    <w:rsid w:val="00F74E4C"/>
    <w:rsid w:val="00F87459"/>
    <w:rsid w:val="00F94CD7"/>
    <w:rsid w:val="00FB2455"/>
    <w:rsid w:val="00FB31DF"/>
    <w:rsid w:val="00FB5711"/>
    <w:rsid w:val="00FB674B"/>
    <w:rsid w:val="00FC6F37"/>
    <w:rsid w:val="00FD78B6"/>
    <w:rsid w:val="00FF37AC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E3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D6F"/>
    <w:pPr>
      <w:keepNext/>
      <w:widowControl/>
      <w:numPr>
        <w:numId w:val="38"/>
      </w:numPr>
      <w:spacing w:before="1600" w:after="800" w:line="360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5EC"/>
    <w:pPr>
      <w:keepNext/>
      <w:keepLines/>
      <w:widowControl/>
      <w:numPr>
        <w:ilvl w:val="1"/>
        <w:numId w:val="38"/>
      </w:numPr>
      <w:spacing w:before="360" w:line="360" w:lineRule="auto"/>
      <w:jc w:val="left"/>
      <w:outlineLvl w:val="1"/>
    </w:pPr>
    <w:rPr>
      <w:rFonts w:ascii="Book Antiqua" w:eastAsia="黑体" w:hAnsi="Book Antiqua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65EC"/>
    <w:pPr>
      <w:keepNext/>
      <w:keepLines/>
      <w:widowControl/>
      <w:numPr>
        <w:ilvl w:val="2"/>
        <w:numId w:val="38"/>
      </w:numPr>
      <w:spacing w:before="200" w:line="360" w:lineRule="auto"/>
      <w:jc w:val="left"/>
      <w:outlineLvl w:val="2"/>
    </w:pPr>
    <w:rPr>
      <w:rFonts w:ascii="Book Antiqua" w:eastAsia="黑体" w:hAnsi="Book Antiqua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2455"/>
    <w:pPr>
      <w:keepNext/>
      <w:keepLines/>
      <w:numPr>
        <w:ilvl w:val="3"/>
        <w:numId w:val="3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71D6F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65EC"/>
    <w:rPr>
      <w:rFonts w:ascii="Book Antiqua" w:eastAsia="黑体" w:hAnsi="Book Antiqua" w:cstheme="majorBidi"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4465EC"/>
    <w:rPr>
      <w:rFonts w:ascii="Book Antiqua" w:eastAsia="黑体" w:hAnsi="Book Antiqua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65EC"/>
    <w:pPr>
      <w:widowControl/>
      <w:tabs>
        <w:tab w:val="center" w:pos="4153"/>
        <w:tab w:val="right" w:pos="8306"/>
      </w:tabs>
      <w:snapToGrid w:val="0"/>
      <w:spacing w:line="240" w:lineRule="atLeast"/>
      <w:ind w:left="709"/>
      <w:jc w:val="left"/>
    </w:pPr>
    <w:rPr>
      <w:rFonts w:eastAsia="宋体"/>
      <w:sz w:val="20"/>
      <w:szCs w:val="18"/>
    </w:rPr>
  </w:style>
  <w:style w:type="character" w:customStyle="1" w:styleId="a4">
    <w:name w:val="页眉字符"/>
    <w:basedOn w:val="a0"/>
    <w:link w:val="a3"/>
    <w:uiPriority w:val="99"/>
    <w:rsid w:val="004465EC"/>
    <w:rPr>
      <w:rFonts w:eastAsia="宋体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4465EC"/>
    <w:pPr>
      <w:widowControl/>
      <w:tabs>
        <w:tab w:val="center" w:pos="4153"/>
        <w:tab w:val="right" w:pos="8306"/>
      </w:tabs>
      <w:snapToGrid w:val="0"/>
      <w:spacing w:line="240" w:lineRule="atLeast"/>
      <w:ind w:left="709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465EC"/>
    <w:rPr>
      <w:sz w:val="18"/>
      <w:szCs w:val="18"/>
    </w:rPr>
  </w:style>
  <w:style w:type="paragraph" w:customStyle="1" w:styleId="HeadingLeft">
    <w:name w:val="Heading Left"/>
    <w:basedOn w:val="a5"/>
    <w:qFormat/>
    <w:rsid w:val="004465EC"/>
    <w:rPr>
      <w:rFonts w:ascii="Times New Roman" w:eastAsia="宋体" w:hAnsi="Times New Roman" w:cs="Times New Roman"/>
      <w:sz w:val="20"/>
      <w:szCs w:val="20"/>
    </w:rPr>
  </w:style>
  <w:style w:type="paragraph" w:customStyle="1" w:styleId="HeadingRight">
    <w:name w:val="Heading Right"/>
    <w:basedOn w:val="a5"/>
    <w:qFormat/>
    <w:rsid w:val="004465EC"/>
    <w:pPr>
      <w:jc w:val="right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TableText">
    <w:name w:val="Table Text"/>
    <w:basedOn w:val="a"/>
    <w:qFormat/>
    <w:rsid w:val="004465EC"/>
    <w:pPr>
      <w:widowControl/>
      <w:topLinePunct/>
      <w:spacing w:before="80" w:after="80" w:line="240" w:lineRule="atLeast"/>
      <w:jc w:val="left"/>
    </w:pPr>
    <w:rPr>
      <w:rFonts w:ascii="宋体" w:eastAsia="宋体" w:hAnsi="宋体" w:cs="Times New Roman"/>
      <w:sz w:val="21"/>
    </w:rPr>
  </w:style>
  <w:style w:type="paragraph" w:customStyle="1" w:styleId="Topic">
    <w:name w:val="Topic"/>
    <w:qFormat/>
    <w:rsid w:val="004465EC"/>
    <w:pPr>
      <w:spacing w:before="1600" w:after="800" w:line="240" w:lineRule="atLeast"/>
      <w:jc w:val="center"/>
    </w:pPr>
    <w:rPr>
      <w:rFonts w:ascii="Book Antiqua" w:eastAsia="黑体" w:hAnsi="Book Antiqua" w:cs="Times New Roman"/>
      <w:b/>
      <w:bCs/>
      <w:sz w:val="48"/>
    </w:rPr>
  </w:style>
  <w:style w:type="paragraph" w:customStyle="1" w:styleId="HeadingMiddle">
    <w:name w:val="Heading Middle"/>
    <w:basedOn w:val="a5"/>
    <w:qFormat/>
    <w:rsid w:val="004465EC"/>
    <w:pPr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11">
    <w:name w:val="toc 1"/>
    <w:basedOn w:val="a"/>
    <w:next w:val="a"/>
    <w:autoRedefine/>
    <w:uiPriority w:val="39"/>
    <w:rsid w:val="004465EC"/>
    <w:pPr>
      <w:widowControl/>
      <w:spacing w:before="120" w:after="120" w:line="240" w:lineRule="atLeast"/>
      <w:jc w:val="left"/>
    </w:pPr>
    <w:rPr>
      <w:rFonts w:ascii="Times New Roman" w:eastAsia="宋体" w:hAnsi="Times New Roman" w:cs="Times New Roman"/>
      <w:b/>
      <w:bCs/>
      <w:caps/>
      <w:sz w:val="21"/>
      <w:szCs w:val="20"/>
    </w:rPr>
  </w:style>
  <w:style w:type="paragraph" w:styleId="21">
    <w:name w:val="toc 2"/>
    <w:basedOn w:val="a"/>
    <w:next w:val="a"/>
    <w:autoRedefine/>
    <w:uiPriority w:val="39"/>
    <w:rsid w:val="004465EC"/>
    <w:pPr>
      <w:widowControl/>
      <w:tabs>
        <w:tab w:val="left" w:pos="1050"/>
        <w:tab w:val="right" w:leader="dot" w:pos="8303"/>
      </w:tabs>
      <w:spacing w:line="360" w:lineRule="auto"/>
      <w:ind w:left="425"/>
      <w:jc w:val="left"/>
    </w:pPr>
    <w:rPr>
      <w:rFonts w:ascii="Times New Roman" w:eastAsia="宋体" w:hAnsi="Times New Roman" w:cs="Times New Roman"/>
      <w:smallCaps/>
      <w:sz w:val="21"/>
      <w:szCs w:val="20"/>
    </w:rPr>
  </w:style>
  <w:style w:type="paragraph" w:styleId="31">
    <w:name w:val="toc 3"/>
    <w:basedOn w:val="a"/>
    <w:next w:val="a"/>
    <w:autoRedefine/>
    <w:uiPriority w:val="39"/>
    <w:rsid w:val="004465EC"/>
    <w:pPr>
      <w:widowControl/>
      <w:spacing w:line="240" w:lineRule="atLeast"/>
      <w:ind w:left="709"/>
      <w:jc w:val="left"/>
    </w:pPr>
    <w:rPr>
      <w:rFonts w:ascii="Times New Roman" w:eastAsia="宋体" w:hAnsi="Times New Roman" w:cs="Times New Roman"/>
      <w:sz w:val="20"/>
    </w:rPr>
  </w:style>
  <w:style w:type="paragraph" w:customStyle="1" w:styleId="Contents">
    <w:name w:val="Contents"/>
    <w:next w:val="a"/>
    <w:qFormat/>
    <w:rsid w:val="004465EC"/>
    <w:pPr>
      <w:keepNext/>
      <w:pageBreakBefore/>
      <w:topLinePunct/>
      <w:spacing w:before="1600" w:after="800"/>
      <w:jc w:val="center"/>
    </w:pPr>
    <w:rPr>
      <w:rFonts w:ascii="Times New Roman" w:eastAsia="黑体" w:hAnsi="Times New Roman" w:cs="Times New Roman"/>
      <w:b/>
      <w:bCs/>
      <w:sz w:val="44"/>
    </w:rPr>
  </w:style>
  <w:style w:type="paragraph" w:customStyle="1" w:styleId="TableHeading">
    <w:name w:val="Table Heading"/>
    <w:basedOn w:val="a"/>
    <w:qFormat/>
    <w:rsid w:val="004465EC"/>
    <w:pPr>
      <w:widowControl/>
      <w:spacing w:before="80" w:after="80" w:line="240" w:lineRule="atLeast"/>
      <w:jc w:val="left"/>
    </w:pPr>
    <w:rPr>
      <w:rFonts w:ascii="Book Antiqua" w:eastAsia="黑体" w:hAnsi="Book Antiqua"/>
      <w:sz w:val="21"/>
      <w:szCs w:val="21"/>
    </w:rPr>
  </w:style>
  <w:style w:type="paragraph" w:styleId="a7">
    <w:name w:val="List Paragraph"/>
    <w:basedOn w:val="a"/>
    <w:uiPriority w:val="34"/>
    <w:qFormat/>
    <w:rsid w:val="00296ED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008E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008E3"/>
    <w:rPr>
      <w:rFonts w:ascii="Heiti SC Light" w:eastAsia="Heiti SC Light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0C634C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0C634C"/>
    <w:rPr>
      <w:rFonts w:ascii="Heiti SC Light" w:eastAsia="Heiti SC Light"/>
    </w:rPr>
  </w:style>
  <w:style w:type="character" w:styleId="ac">
    <w:name w:val="annotation reference"/>
    <w:basedOn w:val="a0"/>
    <w:uiPriority w:val="99"/>
    <w:semiHidden/>
    <w:unhideWhenUsed/>
    <w:rsid w:val="00ED142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D1423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rsid w:val="00ED14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D1423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ED1423"/>
    <w:rPr>
      <w:b/>
      <w:bCs/>
    </w:rPr>
  </w:style>
  <w:style w:type="character" w:customStyle="1" w:styleId="40">
    <w:name w:val="标题 4字符"/>
    <w:basedOn w:val="a0"/>
    <w:link w:val="4"/>
    <w:uiPriority w:val="9"/>
    <w:rsid w:val="00FB24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D6F"/>
    <w:pPr>
      <w:keepNext/>
      <w:widowControl/>
      <w:numPr>
        <w:numId w:val="38"/>
      </w:numPr>
      <w:spacing w:before="1600" w:after="800" w:line="360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5EC"/>
    <w:pPr>
      <w:keepNext/>
      <w:keepLines/>
      <w:widowControl/>
      <w:numPr>
        <w:ilvl w:val="1"/>
        <w:numId w:val="38"/>
      </w:numPr>
      <w:spacing w:before="360" w:line="360" w:lineRule="auto"/>
      <w:jc w:val="left"/>
      <w:outlineLvl w:val="1"/>
    </w:pPr>
    <w:rPr>
      <w:rFonts w:ascii="Book Antiqua" w:eastAsia="黑体" w:hAnsi="Book Antiqua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65EC"/>
    <w:pPr>
      <w:keepNext/>
      <w:keepLines/>
      <w:widowControl/>
      <w:numPr>
        <w:ilvl w:val="2"/>
        <w:numId w:val="38"/>
      </w:numPr>
      <w:spacing w:before="200" w:line="360" w:lineRule="auto"/>
      <w:jc w:val="left"/>
      <w:outlineLvl w:val="2"/>
    </w:pPr>
    <w:rPr>
      <w:rFonts w:ascii="Book Antiqua" w:eastAsia="黑体" w:hAnsi="Book Antiqua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2455"/>
    <w:pPr>
      <w:keepNext/>
      <w:keepLines/>
      <w:numPr>
        <w:ilvl w:val="3"/>
        <w:numId w:val="3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71D6F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65EC"/>
    <w:rPr>
      <w:rFonts w:ascii="Book Antiqua" w:eastAsia="黑体" w:hAnsi="Book Antiqua" w:cstheme="majorBidi"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4465EC"/>
    <w:rPr>
      <w:rFonts w:ascii="Book Antiqua" w:eastAsia="黑体" w:hAnsi="Book Antiqua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65EC"/>
    <w:pPr>
      <w:widowControl/>
      <w:tabs>
        <w:tab w:val="center" w:pos="4153"/>
        <w:tab w:val="right" w:pos="8306"/>
      </w:tabs>
      <w:snapToGrid w:val="0"/>
      <w:spacing w:line="240" w:lineRule="atLeast"/>
      <w:ind w:left="709"/>
      <w:jc w:val="left"/>
    </w:pPr>
    <w:rPr>
      <w:rFonts w:eastAsia="宋体"/>
      <w:sz w:val="20"/>
      <w:szCs w:val="18"/>
    </w:rPr>
  </w:style>
  <w:style w:type="character" w:customStyle="1" w:styleId="a4">
    <w:name w:val="页眉字符"/>
    <w:basedOn w:val="a0"/>
    <w:link w:val="a3"/>
    <w:uiPriority w:val="99"/>
    <w:rsid w:val="004465EC"/>
    <w:rPr>
      <w:rFonts w:eastAsia="宋体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4465EC"/>
    <w:pPr>
      <w:widowControl/>
      <w:tabs>
        <w:tab w:val="center" w:pos="4153"/>
        <w:tab w:val="right" w:pos="8306"/>
      </w:tabs>
      <w:snapToGrid w:val="0"/>
      <w:spacing w:line="240" w:lineRule="atLeast"/>
      <w:ind w:left="709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465EC"/>
    <w:rPr>
      <w:sz w:val="18"/>
      <w:szCs w:val="18"/>
    </w:rPr>
  </w:style>
  <w:style w:type="paragraph" w:customStyle="1" w:styleId="HeadingLeft">
    <w:name w:val="Heading Left"/>
    <w:basedOn w:val="a5"/>
    <w:qFormat/>
    <w:rsid w:val="004465EC"/>
    <w:rPr>
      <w:rFonts w:ascii="Times New Roman" w:eastAsia="宋体" w:hAnsi="Times New Roman" w:cs="Times New Roman"/>
      <w:sz w:val="20"/>
      <w:szCs w:val="20"/>
    </w:rPr>
  </w:style>
  <w:style w:type="paragraph" w:customStyle="1" w:styleId="HeadingRight">
    <w:name w:val="Heading Right"/>
    <w:basedOn w:val="a5"/>
    <w:qFormat/>
    <w:rsid w:val="004465EC"/>
    <w:pPr>
      <w:jc w:val="right"/>
    </w:pPr>
    <w:rPr>
      <w:rFonts w:ascii="Times New Roman" w:eastAsia="宋体" w:hAnsi="Times New Roman" w:cs="Times New Roman"/>
      <w:kern w:val="0"/>
      <w:sz w:val="20"/>
      <w:szCs w:val="21"/>
    </w:rPr>
  </w:style>
  <w:style w:type="paragraph" w:customStyle="1" w:styleId="TableText">
    <w:name w:val="Table Text"/>
    <w:basedOn w:val="a"/>
    <w:qFormat/>
    <w:rsid w:val="004465EC"/>
    <w:pPr>
      <w:widowControl/>
      <w:topLinePunct/>
      <w:spacing w:before="80" w:after="80" w:line="240" w:lineRule="atLeast"/>
      <w:jc w:val="left"/>
    </w:pPr>
    <w:rPr>
      <w:rFonts w:ascii="宋体" w:eastAsia="宋体" w:hAnsi="宋体" w:cs="Times New Roman"/>
      <w:sz w:val="21"/>
    </w:rPr>
  </w:style>
  <w:style w:type="paragraph" w:customStyle="1" w:styleId="Topic">
    <w:name w:val="Topic"/>
    <w:qFormat/>
    <w:rsid w:val="004465EC"/>
    <w:pPr>
      <w:spacing w:before="1600" w:after="800" w:line="240" w:lineRule="atLeast"/>
      <w:jc w:val="center"/>
    </w:pPr>
    <w:rPr>
      <w:rFonts w:ascii="Book Antiqua" w:eastAsia="黑体" w:hAnsi="Book Antiqua" w:cs="Times New Roman"/>
      <w:b/>
      <w:bCs/>
      <w:sz w:val="48"/>
    </w:rPr>
  </w:style>
  <w:style w:type="paragraph" w:customStyle="1" w:styleId="HeadingMiddle">
    <w:name w:val="Heading Middle"/>
    <w:basedOn w:val="a5"/>
    <w:qFormat/>
    <w:rsid w:val="004465EC"/>
    <w:pPr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11">
    <w:name w:val="toc 1"/>
    <w:basedOn w:val="a"/>
    <w:next w:val="a"/>
    <w:autoRedefine/>
    <w:uiPriority w:val="39"/>
    <w:rsid w:val="004465EC"/>
    <w:pPr>
      <w:widowControl/>
      <w:spacing w:before="120" w:after="120" w:line="240" w:lineRule="atLeast"/>
      <w:jc w:val="left"/>
    </w:pPr>
    <w:rPr>
      <w:rFonts w:ascii="Times New Roman" w:eastAsia="宋体" w:hAnsi="Times New Roman" w:cs="Times New Roman"/>
      <w:b/>
      <w:bCs/>
      <w:caps/>
      <w:sz w:val="21"/>
      <w:szCs w:val="20"/>
    </w:rPr>
  </w:style>
  <w:style w:type="paragraph" w:styleId="21">
    <w:name w:val="toc 2"/>
    <w:basedOn w:val="a"/>
    <w:next w:val="a"/>
    <w:autoRedefine/>
    <w:uiPriority w:val="39"/>
    <w:rsid w:val="004465EC"/>
    <w:pPr>
      <w:widowControl/>
      <w:tabs>
        <w:tab w:val="left" w:pos="1050"/>
        <w:tab w:val="right" w:leader="dot" w:pos="8303"/>
      </w:tabs>
      <w:spacing w:line="360" w:lineRule="auto"/>
      <w:ind w:left="425"/>
      <w:jc w:val="left"/>
    </w:pPr>
    <w:rPr>
      <w:rFonts w:ascii="Times New Roman" w:eastAsia="宋体" w:hAnsi="Times New Roman" w:cs="Times New Roman"/>
      <w:smallCaps/>
      <w:sz w:val="21"/>
      <w:szCs w:val="20"/>
    </w:rPr>
  </w:style>
  <w:style w:type="paragraph" w:styleId="31">
    <w:name w:val="toc 3"/>
    <w:basedOn w:val="a"/>
    <w:next w:val="a"/>
    <w:autoRedefine/>
    <w:uiPriority w:val="39"/>
    <w:rsid w:val="004465EC"/>
    <w:pPr>
      <w:widowControl/>
      <w:spacing w:line="240" w:lineRule="atLeast"/>
      <w:ind w:left="709"/>
      <w:jc w:val="left"/>
    </w:pPr>
    <w:rPr>
      <w:rFonts w:ascii="Times New Roman" w:eastAsia="宋体" w:hAnsi="Times New Roman" w:cs="Times New Roman"/>
      <w:sz w:val="20"/>
    </w:rPr>
  </w:style>
  <w:style w:type="paragraph" w:customStyle="1" w:styleId="Contents">
    <w:name w:val="Contents"/>
    <w:next w:val="a"/>
    <w:qFormat/>
    <w:rsid w:val="004465EC"/>
    <w:pPr>
      <w:keepNext/>
      <w:pageBreakBefore/>
      <w:topLinePunct/>
      <w:spacing w:before="1600" w:after="800"/>
      <w:jc w:val="center"/>
    </w:pPr>
    <w:rPr>
      <w:rFonts w:ascii="Times New Roman" w:eastAsia="黑体" w:hAnsi="Times New Roman" w:cs="Times New Roman"/>
      <w:b/>
      <w:bCs/>
      <w:sz w:val="44"/>
    </w:rPr>
  </w:style>
  <w:style w:type="paragraph" w:customStyle="1" w:styleId="TableHeading">
    <w:name w:val="Table Heading"/>
    <w:basedOn w:val="a"/>
    <w:qFormat/>
    <w:rsid w:val="004465EC"/>
    <w:pPr>
      <w:widowControl/>
      <w:spacing w:before="80" w:after="80" w:line="240" w:lineRule="atLeast"/>
      <w:jc w:val="left"/>
    </w:pPr>
    <w:rPr>
      <w:rFonts w:ascii="Book Antiqua" w:eastAsia="黑体" w:hAnsi="Book Antiqua"/>
      <w:sz w:val="21"/>
      <w:szCs w:val="21"/>
    </w:rPr>
  </w:style>
  <w:style w:type="paragraph" w:styleId="a7">
    <w:name w:val="List Paragraph"/>
    <w:basedOn w:val="a"/>
    <w:uiPriority w:val="34"/>
    <w:qFormat/>
    <w:rsid w:val="00296ED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008E3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008E3"/>
    <w:rPr>
      <w:rFonts w:ascii="Heiti SC Light" w:eastAsia="Heiti SC Light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0C634C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0C634C"/>
    <w:rPr>
      <w:rFonts w:ascii="Heiti SC Light" w:eastAsia="Heiti SC Light"/>
    </w:rPr>
  </w:style>
  <w:style w:type="character" w:styleId="ac">
    <w:name w:val="annotation reference"/>
    <w:basedOn w:val="a0"/>
    <w:uiPriority w:val="99"/>
    <w:semiHidden/>
    <w:unhideWhenUsed/>
    <w:rsid w:val="00ED142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D1423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rsid w:val="00ED14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D1423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ED1423"/>
    <w:rPr>
      <w:b/>
      <w:bCs/>
    </w:rPr>
  </w:style>
  <w:style w:type="character" w:customStyle="1" w:styleId="40">
    <w:name w:val="标题 4字符"/>
    <w:basedOn w:val="a0"/>
    <w:link w:val="4"/>
    <w:uiPriority w:val="9"/>
    <w:rsid w:val="00FB24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ulianyong:Library:Application%20Support:Microsoft:Office:&#29992;&#25143;&#27169;&#26495;:&#25105;&#30340;&#27169;&#26495;:&#24037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工作模板.dotx</Template>
  <TotalTime>85</TotalTime>
  <Pages>35</Pages>
  <Words>2636</Words>
  <Characters>15026</Characters>
  <Application>Microsoft Macintosh Word</Application>
  <DocSecurity>0</DocSecurity>
  <Lines>125</Lines>
  <Paragraphs>35</Paragraphs>
  <ScaleCrop>false</ScaleCrop>
  <Company>iNokNok</Company>
  <LinksUpToDate>false</LinksUpToDate>
  <CharactersWithSpaces>17627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联勇 舒</dc:creator>
  <cp:keywords/>
  <dc:description/>
  <cp:lastModifiedBy>联勇 舒</cp:lastModifiedBy>
  <cp:revision>193</cp:revision>
  <dcterms:created xsi:type="dcterms:W3CDTF">2014-06-21T14:56:00Z</dcterms:created>
  <dcterms:modified xsi:type="dcterms:W3CDTF">2014-06-22T05:32:00Z</dcterms:modified>
</cp:coreProperties>
</file>